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EE" w:rsidRDefault="00492002" w:rsidP="00492002">
      <w:pPr>
        <w:pStyle w:val="Companyname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drawing>
          <wp:inline distT="0" distB="0" distL="0" distR="0">
            <wp:extent cx="3006090" cy="601218"/>
            <wp:effectExtent l="19050" t="0" r="3810" b="0"/>
            <wp:docPr id="2" name="Picture 2" descr="C:\Users\jjacob1e\Desktop\Brand Transition Docs\Logos\Wattstopper Type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acob1e\Desktop\Brand Transition Docs\Logos\Wattstopper Typefa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60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8C" w:rsidRDefault="00B00A8C" w:rsidP="00363C91">
      <w:pPr>
        <w:pStyle w:val="Companyname"/>
        <w:rPr>
          <w:b w:val="0"/>
          <w:sz w:val="20"/>
        </w:rPr>
      </w:pPr>
    </w:p>
    <w:p w:rsidR="00B00A8C" w:rsidRPr="00B00A8C" w:rsidRDefault="00B00A8C" w:rsidP="00363C91">
      <w:pPr>
        <w:pStyle w:val="Companyname"/>
        <w:rPr>
          <w:b w:val="0"/>
          <w:sz w:val="20"/>
        </w:rPr>
      </w:pPr>
      <w:r>
        <w:rPr>
          <w:b w:val="0"/>
          <w:sz w:val="20"/>
        </w:rPr>
        <w:t xml:space="preserve">   PROJECT MANAGEMENT | CAD DEPARTMENT</w:t>
      </w:r>
    </w:p>
    <w:p w:rsidR="00B00A8C" w:rsidRDefault="00B00A8C" w:rsidP="00B00A8C">
      <w:pPr>
        <w:pStyle w:val="Title"/>
        <w:spacing w:before="1200"/>
        <w:jc w:val="center"/>
        <w:rPr>
          <w:sz w:val="44"/>
          <w:szCs w:val="44"/>
        </w:rPr>
      </w:pPr>
    </w:p>
    <w:p w:rsidR="00764FF5" w:rsidRDefault="00764FF5" w:rsidP="00B00A8C">
      <w:pPr>
        <w:pStyle w:val="Title"/>
        <w:spacing w:before="1200"/>
        <w:jc w:val="center"/>
        <w:rPr>
          <w:sz w:val="44"/>
          <w:szCs w:val="44"/>
        </w:rPr>
      </w:pPr>
    </w:p>
    <w:p w:rsidR="002617EE" w:rsidRPr="000D7B6B" w:rsidRDefault="00816C9C" w:rsidP="00B00A8C">
      <w:pPr>
        <w:pStyle w:val="Title"/>
        <w:spacing w:before="1200"/>
        <w:jc w:val="center"/>
        <w:rPr>
          <w:sz w:val="40"/>
          <w:szCs w:val="40"/>
        </w:rPr>
      </w:pPr>
      <w:r w:rsidRPr="00816C9C">
        <w:rPr>
          <w:noProof/>
          <w:sz w:val="40"/>
          <w:szCs w:val="40"/>
        </w:rPr>
        <w:pict>
          <v:line id="_x0000_s1058" style="position:absolute;left:0;text-align:left;z-index:251656704;mso-position-vertical-relative:page" from="0,399.25pt" to="6in,399.25pt">
            <w10:wrap anchory="page"/>
          </v:line>
        </w:pict>
      </w:r>
      <w:r w:rsidR="00CC4D8E">
        <w:rPr>
          <w:noProof/>
          <w:sz w:val="40"/>
          <w:szCs w:val="40"/>
        </w:rPr>
        <w:t>Riser Checklist</w:t>
      </w:r>
    </w:p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363C91" w:rsidRDefault="00363C91" w:rsidP="00C06053"/>
    <w:p w:rsidR="00C06053" w:rsidRDefault="00C06053" w:rsidP="00C06053"/>
    <w:p w:rsidR="00363C91" w:rsidRDefault="00363C91" w:rsidP="00C06053"/>
    <w:p w:rsidR="00363C91" w:rsidRDefault="00363C91" w:rsidP="00C06053"/>
    <w:p w:rsidR="00363C91" w:rsidRDefault="00363C91" w:rsidP="00C06053"/>
    <w:p w:rsidR="00043DB5" w:rsidRDefault="00043DB5" w:rsidP="00956139">
      <w:pPr>
        <w:spacing w:after="20"/>
      </w:pPr>
      <w:r w:rsidRPr="00AE050F">
        <w:rPr>
          <w:b/>
        </w:rPr>
        <w:t>Project Name:</w:t>
      </w:r>
      <w:r>
        <w:t xml:space="preserve"> </w:t>
      </w:r>
    </w:p>
    <w:p w:rsidR="00043DB5" w:rsidRDefault="00043DB5" w:rsidP="00956139">
      <w:pPr>
        <w:spacing w:after="20"/>
      </w:pPr>
      <w:r w:rsidRPr="00AE050F">
        <w:rPr>
          <w:b/>
        </w:rPr>
        <w:t>Project Manager Name:</w:t>
      </w:r>
      <w:r>
        <w:t xml:space="preserve"> </w:t>
      </w:r>
      <w:r w:rsidR="00F86B8D">
        <w:t>David Ketchum</w:t>
      </w:r>
    </w:p>
    <w:p w:rsidR="00043DB5" w:rsidRDefault="00043DB5" w:rsidP="00956139">
      <w:pPr>
        <w:spacing w:after="20"/>
      </w:pPr>
      <w:r w:rsidRPr="00AE050F">
        <w:rPr>
          <w:b/>
        </w:rPr>
        <w:t>Project Sponsor:</w:t>
      </w:r>
      <w:r>
        <w:t xml:space="preserve"> </w:t>
      </w:r>
      <w:r w:rsidR="00F86B8D">
        <w:t>David Ketchum</w:t>
      </w:r>
    </w:p>
    <w:p w:rsidR="00043DB5" w:rsidRDefault="00043DB5" w:rsidP="00956139">
      <w:pPr>
        <w:spacing w:after="20"/>
      </w:pPr>
      <w:r w:rsidRPr="00AE050F">
        <w:rPr>
          <w:b/>
        </w:rPr>
        <w:t>Project Team Member Names:</w:t>
      </w:r>
      <w:r>
        <w:t xml:space="preserve"> </w:t>
      </w:r>
      <w:r w:rsidR="00606D8E">
        <w:t>All CAD Customers</w:t>
      </w:r>
    </w:p>
    <w:p w:rsidR="00043DB5" w:rsidRDefault="00043DB5" w:rsidP="00956139">
      <w:pPr>
        <w:spacing w:after="20"/>
      </w:pPr>
      <w:r w:rsidRPr="00AE050F">
        <w:rPr>
          <w:b/>
        </w:rPr>
        <w:t>Date:</w:t>
      </w:r>
      <w:r>
        <w:t xml:space="preserve"> </w:t>
      </w:r>
      <w:r w:rsidR="0032421F">
        <w:t>06-21-2017</w:t>
      </w:r>
    </w:p>
    <w:p w:rsidR="00043DB5" w:rsidRDefault="00043DB5" w:rsidP="00956139">
      <w:pPr>
        <w:spacing w:after="20"/>
      </w:pPr>
      <w:r w:rsidRPr="00AE050F">
        <w:rPr>
          <w:b/>
        </w:rPr>
        <w:t>Prepared by:</w:t>
      </w:r>
      <w:r w:rsidR="00A71BF9">
        <w:rPr>
          <w:b/>
        </w:rPr>
        <w:t xml:space="preserve"> </w:t>
      </w:r>
      <w:r w:rsidR="00A71BF9" w:rsidRPr="00A71BF9">
        <w:t>Alex Lundin</w:t>
      </w:r>
    </w:p>
    <w:p w:rsidR="00C53EEC" w:rsidRDefault="00816C9C" w:rsidP="00C53EEC">
      <w:pPr>
        <w:pStyle w:val="Heading1"/>
        <w:rPr>
          <w:noProof/>
        </w:rPr>
      </w:pPr>
      <w:r w:rsidRPr="00816C9C">
        <w:rPr>
          <w:noProof/>
        </w:rPr>
        <w:lastRenderedPageBreak/>
        <w:pict>
          <v:line id="_x0000_s1066" style="position:absolute;z-index:251671040;mso-position-vertical-relative:page" from=".7pt,95pt" to="432.7pt,95pt">
            <w10:wrap anchory="page"/>
          </v:line>
        </w:pict>
      </w:r>
      <w:r w:rsidR="00C53EEC">
        <w:rPr>
          <w:noProof/>
        </w:rPr>
        <w:t>Table of Contents</w:t>
      </w:r>
    </w:p>
    <w:p w:rsidR="006B6D8C" w:rsidRDefault="006B6D8C" w:rsidP="006B6D8C">
      <w:pPr>
        <w:pStyle w:val="Heading2"/>
        <w:numPr>
          <w:ilvl w:val="0"/>
          <w:numId w:val="33"/>
        </w:numPr>
      </w:pPr>
      <w:r>
        <w:t>Before placing AutoCAD blocks on .</w:t>
      </w:r>
      <w:proofErr w:type="spellStart"/>
      <w:r>
        <w:t>dwgs</w:t>
      </w:r>
      <w:proofErr w:type="spellEnd"/>
    </w:p>
    <w:p w:rsidR="007C2CE6" w:rsidRDefault="007C2CE6" w:rsidP="007C2CE6">
      <w:pPr>
        <w:pStyle w:val="Heading2"/>
        <w:numPr>
          <w:ilvl w:val="0"/>
          <w:numId w:val="33"/>
        </w:numPr>
      </w:pPr>
      <w:r>
        <w:t>Place AutoCAD blocks on .</w:t>
      </w:r>
      <w:proofErr w:type="spellStart"/>
      <w:r>
        <w:t>dwgs</w:t>
      </w:r>
      <w:proofErr w:type="spellEnd"/>
    </w:p>
    <w:p w:rsidR="007C2CE6" w:rsidRDefault="007C2CE6" w:rsidP="006B6D8C">
      <w:pPr>
        <w:pStyle w:val="Heading2"/>
        <w:numPr>
          <w:ilvl w:val="0"/>
          <w:numId w:val="33"/>
        </w:numPr>
      </w:pPr>
      <w:r>
        <w:t>Draw MSTP Splines with BRIDGES sequence</w:t>
      </w:r>
    </w:p>
    <w:p w:rsidR="007C2CE6" w:rsidRDefault="007C2CE6" w:rsidP="006B6D8C">
      <w:pPr>
        <w:pStyle w:val="Heading2"/>
        <w:numPr>
          <w:ilvl w:val="0"/>
          <w:numId w:val="33"/>
        </w:numPr>
      </w:pPr>
      <w:r>
        <w:t>Fill out SEGMENT and POSITION attribute with AUTOB sequence</w:t>
      </w:r>
    </w:p>
    <w:p w:rsidR="00191D78" w:rsidRDefault="00191D78" w:rsidP="00191D78">
      <w:pPr>
        <w:pStyle w:val="Heading2"/>
        <w:numPr>
          <w:ilvl w:val="0"/>
          <w:numId w:val="33"/>
        </w:numPr>
      </w:pPr>
      <w:r>
        <w:t>Fill out SEGMENT attribute for Segment Manager</w:t>
      </w:r>
    </w:p>
    <w:p w:rsidR="00191D78" w:rsidRDefault="00191D78" w:rsidP="006B6D8C">
      <w:pPr>
        <w:pStyle w:val="Heading2"/>
        <w:numPr>
          <w:ilvl w:val="0"/>
          <w:numId w:val="33"/>
        </w:numPr>
      </w:pPr>
      <w:r>
        <w:t>Create Riser-Layout.dwg with RISERLAYOUT command</w:t>
      </w:r>
    </w:p>
    <w:p w:rsidR="00515A8D" w:rsidRDefault="00515A8D" w:rsidP="00515A8D">
      <w:pPr>
        <w:pStyle w:val="Heading2"/>
        <w:numPr>
          <w:ilvl w:val="0"/>
          <w:numId w:val="33"/>
        </w:numPr>
      </w:pPr>
      <w:r w:rsidRPr="00515A8D">
        <w:t>Fix Errors with built in error handlers</w:t>
      </w:r>
    </w:p>
    <w:p w:rsidR="00B23409" w:rsidRDefault="00773057" w:rsidP="00B23409">
      <w:pPr>
        <w:pStyle w:val="Heading2"/>
        <w:numPr>
          <w:ilvl w:val="0"/>
          <w:numId w:val="33"/>
        </w:numPr>
      </w:pPr>
      <w:r>
        <w:t>Retrospective Riser</w:t>
      </w:r>
    </w:p>
    <w:p w:rsidR="00B0009A" w:rsidRDefault="00B0009A" w:rsidP="00A81F02">
      <w:bookmarkStart w:id="0" w:name="_GoBack"/>
      <w:bookmarkEnd w:id="0"/>
    </w:p>
    <w:p w:rsidR="006A3841" w:rsidRDefault="006A3841" w:rsidP="00A81F02"/>
    <w:p w:rsidR="006A3841" w:rsidRDefault="006A3841" w:rsidP="00A81F02"/>
    <w:p w:rsidR="00330C4C" w:rsidRDefault="00330C4C" w:rsidP="00A81F02"/>
    <w:p w:rsidR="006544C8" w:rsidRDefault="006544C8" w:rsidP="006544C8"/>
    <w:p w:rsidR="007E2ABA" w:rsidRDefault="007E2ABA" w:rsidP="007E2ABA"/>
    <w:p w:rsidR="006544C8" w:rsidRDefault="006544C8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590B2D" w:rsidRDefault="00590B2D" w:rsidP="006544C8"/>
    <w:p w:rsidR="00C61815" w:rsidRDefault="00C61815" w:rsidP="006544C8"/>
    <w:p w:rsidR="00C61815" w:rsidRDefault="00C61815" w:rsidP="006544C8"/>
    <w:p w:rsidR="00C61815" w:rsidRDefault="00C61815" w:rsidP="006544C8"/>
    <w:p w:rsidR="00C61815" w:rsidRDefault="00C61815" w:rsidP="006544C8"/>
    <w:p w:rsidR="00C61815" w:rsidRDefault="00C61815" w:rsidP="006544C8"/>
    <w:p w:rsidR="00C61815" w:rsidRDefault="00C61815" w:rsidP="006544C8"/>
    <w:p w:rsidR="00C61815" w:rsidRDefault="00C61815" w:rsidP="006544C8"/>
    <w:p w:rsidR="00666911" w:rsidRDefault="00666911" w:rsidP="006544C8"/>
    <w:p w:rsidR="00B64751" w:rsidRPr="00B64751" w:rsidRDefault="005A6380" w:rsidP="007E2ABA">
      <w:pPr>
        <w:pStyle w:val="Heading1"/>
      </w:pPr>
      <w:r>
        <w:rPr>
          <w:noProof/>
        </w:rPr>
        <w:lastRenderedPageBreak/>
        <w:t>Riser Checlist</w:t>
      </w:r>
    </w:p>
    <w:p w:rsidR="00FC7CF1" w:rsidRPr="00992F5A" w:rsidRDefault="00816C9C" w:rsidP="006D47A9">
      <w:pPr>
        <w:pStyle w:val="Heading2"/>
        <w:numPr>
          <w:ilvl w:val="0"/>
          <w:numId w:val="34"/>
        </w:numPr>
      </w:pPr>
      <w:r w:rsidRPr="00816C9C">
        <w:rPr>
          <w:noProof/>
        </w:rPr>
        <w:pict>
          <v:line id="_x0000_s1081" style="position:absolute;left:0;text-align:left;z-index:251691520;mso-position-vertical-relative:page" from="-6.8pt,101.9pt" to="425.2pt,101.9pt">
            <w10:wrap anchory="page"/>
          </v:line>
        </w:pict>
      </w:r>
      <w:r w:rsidR="00FC7CF1">
        <w:t>Before placing AutoCAD blocks on .</w:t>
      </w:r>
      <w:proofErr w:type="spellStart"/>
      <w:r w:rsidR="00FC7CF1">
        <w:t>dwgs</w:t>
      </w:r>
      <w:proofErr w:type="spellEnd"/>
    </w:p>
    <w:p w:rsidR="00FC7CF1" w:rsidRPr="00DB75F8" w:rsidRDefault="00FC7CF1" w:rsidP="00FC7CF1">
      <w:pPr>
        <w:pStyle w:val="ListParagraph"/>
        <w:numPr>
          <w:ilvl w:val="0"/>
          <w:numId w:val="30"/>
        </w:numPr>
        <w:rPr>
          <w:b/>
        </w:rPr>
      </w:pPr>
      <w:r w:rsidRPr="00DB75F8">
        <w:rPr>
          <w:b/>
        </w:rPr>
        <w:t>Verify that there are no duplicate room names on any of the .</w:t>
      </w:r>
      <w:proofErr w:type="spellStart"/>
      <w:r w:rsidRPr="00DB75F8">
        <w:rPr>
          <w:b/>
        </w:rPr>
        <w:t>dwgs</w:t>
      </w:r>
      <w:proofErr w:type="spellEnd"/>
    </w:p>
    <w:p w:rsidR="00DB75F8" w:rsidRDefault="00DB75F8" w:rsidP="006D47A9">
      <w:pPr>
        <w:pStyle w:val="ListParagraph"/>
        <w:numPr>
          <w:ilvl w:val="1"/>
          <w:numId w:val="34"/>
        </w:numPr>
      </w:pPr>
      <w:r>
        <w:t>Do your best to make sure that there are not any duplicated ROOMIDs on the floor plan</w:t>
      </w:r>
    </w:p>
    <w:p w:rsidR="00FC7CF1" w:rsidRDefault="00FC7CF1" w:rsidP="00DB75F8">
      <w:pPr>
        <w:ind w:left="720"/>
      </w:pPr>
    </w:p>
    <w:p w:rsidR="00FC7CF1" w:rsidRPr="00737C6F" w:rsidRDefault="00FC7CF1" w:rsidP="00FC7CF1">
      <w:pPr>
        <w:pStyle w:val="ListParagraph"/>
        <w:numPr>
          <w:ilvl w:val="0"/>
          <w:numId w:val="30"/>
        </w:numPr>
        <w:rPr>
          <w:b/>
        </w:rPr>
      </w:pPr>
      <w:r w:rsidRPr="00737C6F">
        <w:rPr>
          <w:b/>
        </w:rPr>
        <w:t>Place your own unique Room Identifier next to the customers if necessary</w:t>
      </w:r>
    </w:p>
    <w:p w:rsidR="00FC7CF1" w:rsidRDefault="00FC7CF1" w:rsidP="00FC7CF1">
      <w:pPr>
        <w:pStyle w:val="ListParagraph"/>
        <w:numPr>
          <w:ilvl w:val="1"/>
          <w:numId w:val="32"/>
        </w:numPr>
      </w:pPr>
      <w:r>
        <w:t>Under the Extra Blocks Panel -&gt; WS Layouts we have a Room ID block</w:t>
      </w:r>
    </w:p>
    <w:p w:rsidR="00FC7CF1" w:rsidRDefault="00FC7CF1" w:rsidP="00FC7CF1">
      <w:pPr>
        <w:pStyle w:val="ListParagraph"/>
        <w:numPr>
          <w:ilvl w:val="1"/>
          <w:numId w:val="32"/>
        </w:numPr>
      </w:pPr>
      <w:r>
        <w:t>Make sure to use unique Room Names when placing your own</w:t>
      </w:r>
    </w:p>
    <w:p w:rsidR="00FC7CF1" w:rsidRDefault="00FC7CF1" w:rsidP="00FC7CF1">
      <w:pPr>
        <w:pStyle w:val="ListParagraph"/>
        <w:numPr>
          <w:ilvl w:val="1"/>
          <w:numId w:val="32"/>
        </w:numPr>
      </w:pPr>
      <w:r>
        <w:t>Something as simple as a extra letter or number will do just fine</w:t>
      </w:r>
    </w:p>
    <w:p w:rsidR="00FC7CF1" w:rsidRDefault="00FC7CF1" w:rsidP="00FC7CF1">
      <w:r>
        <w:rPr>
          <w:noProof/>
          <w:lang w:val="en-GB" w:eastAsia="en-GB"/>
        </w:rPr>
        <w:drawing>
          <wp:inline distT="0" distB="0" distL="0" distR="0">
            <wp:extent cx="2757727" cy="5203089"/>
            <wp:effectExtent l="19050" t="0" r="4523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12" cy="520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CF1" w:rsidRDefault="00FC7CF1" w:rsidP="00FC7CF1"/>
    <w:p w:rsidR="00DB75F8" w:rsidRDefault="00DB75F8" w:rsidP="00FC7CF1"/>
    <w:p w:rsidR="00DB75F8" w:rsidRDefault="00DB75F8" w:rsidP="00FC7CF1"/>
    <w:p w:rsidR="00DB75F8" w:rsidRDefault="00DB75F8" w:rsidP="00FC7CF1"/>
    <w:p w:rsidR="007C2CE6" w:rsidRDefault="007C2CE6" w:rsidP="007C2CE6">
      <w:pPr>
        <w:pStyle w:val="Heading2"/>
        <w:numPr>
          <w:ilvl w:val="0"/>
          <w:numId w:val="32"/>
        </w:numPr>
      </w:pPr>
      <w:r>
        <w:lastRenderedPageBreak/>
        <w:t>Placing AutoCAD blocks on .</w:t>
      </w:r>
      <w:proofErr w:type="spellStart"/>
      <w:r>
        <w:t>dwgs</w:t>
      </w:r>
      <w:proofErr w:type="spellEnd"/>
    </w:p>
    <w:p w:rsidR="00DF72DE" w:rsidRDefault="00DF72DE" w:rsidP="007C2CE6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Complete the block placement for all the layouts</w:t>
      </w:r>
    </w:p>
    <w:p w:rsidR="00DF72DE" w:rsidRDefault="007C2CE6" w:rsidP="007C2CE6">
      <w:pPr>
        <w:pStyle w:val="ListParagraph"/>
        <w:numPr>
          <w:ilvl w:val="1"/>
          <w:numId w:val="32"/>
        </w:numPr>
        <w:rPr>
          <w:b/>
        </w:rPr>
      </w:pPr>
      <w:r w:rsidRPr="00DF72DE">
        <w:rPr>
          <w:b/>
        </w:rPr>
        <w:t>Fill out ROOMID for all blocks</w:t>
      </w:r>
    </w:p>
    <w:p w:rsidR="007C2CE6" w:rsidRPr="00DF72DE" w:rsidRDefault="007C2CE6" w:rsidP="007C2CE6">
      <w:pPr>
        <w:pStyle w:val="ListParagraph"/>
        <w:numPr>
          <w:ilvl w:val="1"/>
          <w:numId w:val="32"/>
        </w:numPr>
        <w:rPr>
          <w:b/>
        </w:rPr>
      </w:pPr>
      <w:r w:rsidRPr="00DF72DE">
        <w:rPr>
          <w:b/>
        </w:rPr>
        <w:t>NOID will move all blocks between layers based on the status of the ROOMID attributes</w:t>
      </w:r>
    </w:p>
    <w:p w:rsidR="007C2CE6" w:rsidRDefault="007C2CE6" w:rsidP="007C2CE6">
      <w:pPr>
        <w:pStyle w:val="ListParagraph"/>
        <w:numPr>
          <w:ilvl w:val="2"/>
          <w:numId w:val="32"/>
        </w:numPr>
      </w:pPr>
      <w:r>
        <w:t>Filter is helpful to select blocks at this point</w:t>
      </w:r>
    </w:p>
    <w:p w:rsidR="007C2CE6" w:rsidRPr="003B7E17" w:rsidRDefault="007C2CE6" w:rsidP="007C2CE6">
      <w:pPr>
        <w:pStyle w:val="ListParagraph"/>
        <w:numPr>
          <w:ilvl w:val="2"/>
          <w:numId w:val="32"/>
        </w:numPr>
      </w:pPr>
      <w:r w:rsidRPr="003B7E17">
        <w:t>You can re run NOID as many times as necessary after filling out ROOMID’s</w:t>
      </w:r>
    </w:p>
    <w:p w:rsidR="007C2CE6" w:rsidRPr="003B7E17" w:rsidRDefault="007C2CE6" w:rsidP="007C2CE6">
      <w:pPr>
        <w:pStyle w:val="ListParagraph"/>
        <w:numPr>
          <w:ilvl w:val="2"/>
          <w:numId w:val="32"/>
        </w:numPr>
      </w:pPr>
      <w:r w:rsidRPr="003B7E17">
        <w:t>NOID2 moves everything off the orange layer regardless of attribute value</w:t>
      </w:r>
    </w:p>
    <w:p w:rsidR="007C2CE6" w:rsidRPr="00737C6F" w:rsidRDefault="007C2CE6" w:rsidP="007C2CE6">
      <w:pPr>
        <w:pStyle w:val="ListParagraph"/>
        <w:numPr>
          <w:ilvl w:val="1"/>
          <w:numId w:val="32"/>
        </w:numPr>
        <w:rPr>
          <w:b/>
        </w:rPr>
      </w:pPr>
      <w:r w:rsidRPr="00737C6F">
        <w:rPr>
          <w:b/>
        </w:rPr>
        <w:t>Normal characters and _ only</w:t>
      </w:r>
    </w:p>
    <w:p w:rsidR="007C2CE6" w:rsidRPr="005E14E7" w:rsidRDefault="007C2CE6" w:rsidP="007C2CE6">
      <w:pPr>
        <w:pStyle w:val="ListParagraph"/>
        <w:numPr>
          <w:ilvl w:val="2"/>
          <w:numId w:val="32"/>
        </w:numPr>
      </w:pPr>
      <w:r w:rsidRPr="005E14E7">
        <w:rPr>
          <w:rFonts w:cs="Arial"/>
          <w:bCs/>
          <w:szCs w:val="20"/>
          <w:shd w:val="clear" w:color="auto" w:fill="FFFFFF"/>
        </w:rPr>
        <w:t xml:space="preserve">The </w:t>
      </w:r>
      <w:proofErr w:type="spellStart"/>
      <w:r w:rsidRPr="005E14E7">
        <w:rPr>
          <w:rFonts w:cs="Arial"/>
          <w:bCs/>
          <w:szCs w:val="20"/>
          <w:shd w:val="clear" w:color="auto" w:fill="FFFFFF"/>
        </w:rPr>
        <w:t>SegMan</w:t>
      </w:r>
      <w:proofErr w:type="spellEnd"/>
      <w:r w:rsidRPr="005E14E7">
        <w:rPr>
          <w:rFonts w:cs="Arial"/>
          <w:bCs/>
          <w:szCs w:val="20"/>
          <w:shd w:val="clear" w:color="auto" w:fill="FFFFFF"/>
        </w:rPr>
        <w:t xml:space="preserve"> (Niagara AX) must see an under</w:t>
      </w:r>
      <w:r>
        <w:rPr>
          <w:rFonts w:cs="Arial"/>
          <w:bCs/>
          <w:szCs w:val="20"/>
          <w:shd w:val="clear" w:color="auto" w:fill="FFFFFF"/>
        </w:rPr>
        <w:t>score</w:t>
      </w:r>
      <w:r w:rsidRPr="005E14E7">
        <w:rPr>
          <w:rFonts w:cs="Arial"/>
          <w:bCs/>
          <w:szCs w:val="20"/>
          <w:shd w:val="clear" w:color="auto" w:fill="FFFFFF"/>
        </w:rPr>
        <w:t xml:space="preserve"> </w:t>
      </w:r>
      <w:proofErr w:type="gramStart"/>
      <w:r w:rsidRPr="005E14E7">
        <w:rPr>
          <w:rFonts w:cs="Arial"/>
          <w:bCs/>
          <w:szCs w:val="20"/>
          <w:shd w:val="clear" w:color="auto" w:fill="FFFFFF"/>
        </w:rPr>
        <w:t>(</w:t>
      </w:r>
      <w:r>
        <w:rPr>
          <w:rFonts w:cs="Arial"/>
          <w:bCs/>
          <w:szCs w:val="20"/>
          <w:shd w:val="clear" w:color="auto" w:fill="FFFFFF"/>
        </w:rPr>
        <w:t xml:space="preserve"> </w:t>
      </w:r>
      <w:r w:rsidRPr="005E14E7">
        <w:rPr>
          <w:rFonts w:cs="Arial"/>
          <w:bCs/>
          <w:szCs w:val="20"/>
          <w:shd w:val="clear" w:color="auto" w:fill="FFFFFF"/>
        </w:rPr>
        <w:t>_</w:t>
      </w:r>
      <w:proofErr w:type="gramEnd"/>
      <w:r>
        <w:rPr>
          <w:rFonts w:cs="Arial"/>
          <w:bCs/>
          <w:szCs w:val="20"/>
          <w:shd w:val="clear" w:color="auto" w:fill="FFFFFF"/>
        </w:rPr>
        <w:t xml:space="preserve"> </w:t>
      </w:r>
      <w:r w:rsidRPr="005E14E7">
        <w:rPr>
          <w:rFonts w:cs="Arial"/>
          <w:bCs/>
          <w:szCs w:val="20"/>
          <w:shd w:val="clear" w:color="auto" w:fill="FFFFFF"/>
        </w:rPr>
        <w:t>) between words or numbers in the device ID.</w:t>
      </w:r>
    </w:p>
    <w:p w:rsidR="007C2CE6" w:rsidRPr="003B7E17" w:rsidRDefault="007C2CE6" w:rsidP="007C2CE6">
      <w:pPr>
        <w:pStyle w:val="ListParagraph"/>
        <w:numPr>
          <w:ilvl w:val="1"/>
          <w:numId w:val="32"/>
        </w:numPr>
        <w:rPr>
          <w:b/>
        </w:rPr>
      </w:pPr>
      <w:r w:rsidRPr="003B7E17">
        <w:rPr>
          <w:b/>
        </w:rPr>
        <w:t>Do not use punctuation or other special characters (</w:t>
      </w:r>
      <w:proofErr w:type="gramStart"/>
      <w:r w:rsidRPr="003B7E17">
        <w:rPr>
          <w:b/>
        </w:rPr>
        <w:t>,/</w:t>
      </w:r>
      <w:proofErr w:type="gramEnd"/>
      <w:r w:rsidRPr="003B7E17">
        <w:rPr>
          <w:b/>
        </w:rPr>
        <w:t>.&amp;*)</w:t>
      </w:r>
    </w:p>
    <w:p w:rsidR="007C2CE6" w:rsidRPr="00FA637B" w:rsidRDefault="007C2CE6" w:rsidP="007C2CE6">
      <w:pPr>
        <w:pStyle w:val="ListParagraph"/>
        <w:numPr>
          <w:ilvl w:val="2"/>
          <w:numId w:val="32"/>
        </w:numPr>
      </w:pPr>
      <w:r w:rsidRPr="005E14E7">
        <w:rPr>
          <w:rFonts w:cs="Arial"/>
          <w:bCs/>
          <w:szCs w:val="20"/>
          <w:shd w:val="clear" w:color="auto" w:fill="FFFFFF"/>
        </w:rPr>
        <w:t>There can</w:t>
      </w:r>
      <w:r>
        <w:rPr>
          <w:rFonts w:cs="Arial"/>
          <w:bCs/>
          <w:szCs w:val="20"/>
          <w:shd w:val="clear" w:color="auto" w:fill="FFFFFF"/>
        </w:rPr>
        <w:t xml:space="preserve"> be no other symbol, no spaces.</w:t>
      </w:r>
    </w:p>
    <w:p w:rsidR="007C2CE6" w:rsidRPr="003B7E17" w:rsidRDefault="007C2CE6" w:rsidP="007C2CE6">
      <w:pPr>
        <w:pStyle w:val="ListParagraph"/>
        <w:numPr>
          <w:ilvl w:val="2"/>
          <w:numId w:val="32"/>
        </w:numPr>
      </w:pPr>
      <w:r>
        <w:rPr>
          <w:rFonts w:cs="Arial"/>
          <w:bCs/>
          <w:szCs w:val="20"/>
          <w:shd w:val="clear" w:color="auto" w:fill="FFFFFF"/>
        </w:rPr>
        <w:t>O</w:t>
      </w:r>
      <w:r w:rsidRPr="005E14E7">
        <w:rPr>
          <w:rFonts w:cs="Arial"/>
          <w:bCs/>
          <w:szCs w:val="20"/>
          <w:shd w:val="clear" w:color="auto" w:fill="FFFFFF"/>
        </w:rPr>
        <w:t>nly an under</w:t>
      </w:r>
      <w:r>
        <w:rPr>
          <w:rFonts w:cs="Arial"/>
          <w:bCs/>
          <w:szCs w:val="20"/>
          <w:shd w:val="clear" w:color="auto" w:fill="FFFFFF"/>
        </w:rPr>
        <w:t>score</w:t>
      </w:r>
      <w:r w:rsidRPr="005E14E7">
        <w:rPr>
          <w:rFonts w:cs="Arial"/>
          <w:bCs/>
          <w:szCs w:val="20"/>
          <w:shd w:val="clear" w:color="auto" w:fill="FFFFFF"/>
        </w:rPr>
        <w:t>.</w:t>
      </w:r>
    </w:p>
    <w:p w:rsidR="007C2CE6" w:rsidRPr="003B7E17" w:rsidRDefault="007C2CE6" w:rsidP="007C2CE6">
      <w:pPr>
        <w:pStyle w:val="ListParagraph"/>
        <w:numPr>
          <w:ilvl w:val="1"/>
          <w:numId w:val="32"/>
        </w:numPr>
        <w:rPr>
          <w:b/>
          <w:color w:val="FF0000"/>
        </w:rPr>
      </w:pPr>
      <w:r w:rsidRPr="003B7E17">
        <w:rPr>
          <w:rFonts w:cs="Arial"/>
          <w:b/>
          <w:bCs/>
          <w:color w:val="FF0000"/>
          <w:szCs w:val="20"/>
          <w:shd w:val="clear" w:color="auto" w:fill="FFFFFF"/>
        </w:rPr>
        <w:t xml:space="preserve">Stay consistent with naming between power and lighting plans </w:t>
      </w:r>
    </w:p>
    <w:p w:rsidR="007C2CE6" w:rsidRPr="009B7B58" w:rsidRDefault="007C2CE6" w:rsidP="007C2CE6">
      <w:pPr>
        <w:pStyle w:val="ListParagraph"/>
        <w:numPr>
          <w:ilvl w:val="0"/>
          <w:numId w:val="30"/>
        </w:numPr>
        <w:rPr>
          <w:b/>
        </w:rPr>
      </w:pPr>
      <w:r w:rsidRPr="009B7B58">
        <w:rPr>
          <w:b/>
        </w:rPr>
        <w:t>Make sure each networking device listed below has its own unique ROOMID</w:t>
      </w:r>
    </w:p>
    <w:p w:rsidR="007C2CE6" w:rsidRPr="00DB75F8" w:rsidRDefault="007C2CE6" w:rsidP="007C2CE6">
      <w:pPr>
        <w:pStyle w:val="ListParagraph"/>
        <w:numPr>
          <w:ilvl w:val="1"/>
          <w:numId w:val="31"/>
        </w:numPr>
      </w:pPr>
      <w:r>
        <w:t xml:space="preserve">In other words: </w:t>
      </w:r>
      <w:r w:rsidRPr="003B7E17">
        <w:rPr>
          <w:b/>
        </w:rPr>
        <w:t>“One network device per ROOMID”</w:t>
      </w:r>
    </w:p>
    <w:p w:rsidR="00DB75F8" w:rsidRPr="00DB75F8" w:rsidRDefault="00DB75F8" w:rsidP="007C2CE6">
      <w:pPr>
        <w:pStyle w:val="ListParagraph"/>
        <w:numPr>
          <w:ilvl w:val="1"/>
          <w:numId w:val="31"/>
        </w:numPr>
      </w:pPr>
      <w:r w:rsidRPr="00DB75F8">
        <w:t xml:space="preserve">GSR has error handlers to </w:t>
      </w:r>
      <w:r>
        <w:t>redistribute</w:t>
      </w:r>
      <w:r w:rsidRPr="00DB75F8">
        <w:t xml:space="preserve"> multiple network devices in one room, to multiple </w:t>
      </w:r>
      <w:proofErr w:type="gramStart"/>
      <w:r w:rsidRPr="00DB75F8">
        <w:t>rooms,</w:t>
      </w:r>
      <w:proofErr w:type="gramEnd"/>
      <w:r w:rsidRPr="00DB75F8">
        <w:t xml:space="preserve"> this is for your knowledge.</w:t>
      </w:r>
    </w:p>
    <w:p w:rsidR="007C2CE6" w:rsidRDefault="007C2CE6" w:rsidP="007C2CE6">
      <w:pPr>
        <w:pStyle w:val="ListParagraph"/>
        <w:numPr>
          <w:ilvl w:val="1"/>
          <w:numId w:val="31"/>
        </w:numPr>
      </w:pPr>
      <w:r>
        <w:t>Example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>There are Panels and a Bridge in the same room  ELECTRICAL_MULTIPLE_PANELS_101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>This is a best practice example so I will abbreviate the room name BP_EMP_101 for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>Name the Bridge and all components wiring to the Bridge, BP_EMP_101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>Name first panel, BP_EMP_101_P1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>Name second panel, BP_EMP_101_P2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>So on…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 xml:space="preserve">The ROOMID’s shown are arbitrary, you can choose any numbering system as long as each networking device has </w:t>
      </w:r>
      <w:proofErr w:type="spellStart"/>
      <w:r>
        <w:t>it’s</w:t>
      </w:r>
      <w:proofErr w:type="spellEnd"/>
      <w:r>
        <w:t xml:space="preserve"> own unique ROOMID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>Please note that if you want to show the room controller, or any other device, wiring to a panel instead of the bridge, then those ROOMIDs have to match.</w:t>
      </w:r>
    </w:p>
    <w:p w:rsidR="007C2CE6" w:rsidRDefault="007C2CE6" w:rsidP="007C2CE6">
      <w:pPr>
        <w:pStyle w:val="ListParagraph"/>
        <w:numPr>
          <w:ilvl w:val="2"/>
          <w:numId w:val="31"/>
        </w:numPr>
      </w:pPr>
      <w:r>
        <w:t xml:space="preserve">As an example, the LMSM-104 near the LMCP48 are both labeled </w:t>
      </w:r>
      <w:r w:rsidRPr="0098463E">
        <w:t>BP_EMP_101_P4</w:t>
      </w:r>
    </w:p>
    <w:p w:rsidR="007C2CE6" w:rsidRDefault="007C2CE6" w:rsidP="007C2CE6">
      <w:pPr>
        <w:pStyle w:val="ListParagraph"/>
        <w:ind w:left="1800"/>
      </w:pPr>
    </w:p>
    <w:p w:rsidR="007C2CE6" w:rsidRPr="009A5167" w:rsidRDefault="007C2CE6" w:rsidP="009A5167">
      <w:pPr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4310853" cy="2985664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24" cy="29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CE6" w:rsidRDefault="007C2CE6" w:rsidP="007C2CE6">
      <w:pPr>
        <w:pStyle w:val="Heading2"/>
        <w:numPr>
          <w:ilvl w:val="0"/>
          <w:numId w:val="32"/>
        </w:numPr>
      </w:pPr>
      <w:r>
        <w:lastRenderedPageBreak/>
        <w:t>Draw MSTP Splines with BRIDGES sequence</w:t>
      </w:r>
    </w:p>
    <w:p w:rsidR="00DF72DE" w:rsidRPr="00737C6F" w:rsidRDefault="00DF72DE" w:rsidP="00DF72DE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Draw MSTP segments</w:t>
      </w:r>
    </w:p>
    <w:p w:rsidR="00DF72DE" w:rsidRPr="007C2CE6" w:rsidRDefault="00DF72DE" w:rsidP="00DF72DE">
      <w:pPr>
        <w:pStyle w:val="ListParagraph"/>
        <w:numPr>
          <w:ilvl w:val="1"/>
          <w:numId w:val="35"/>
        </w:numPr>
      </w:pPr>
      <w:r w:rsidRPr="007C2CE6">
        <w:t>Start with BRIDGES and read through the dialog box for more information on how to use the sequence at each step</w:t>
      </w:r>
    </w:p>
    <w:p w:rsidR="00DF72DE" w:rsidRDefault="00DF72DE" w:rsidP="00DF72DE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Place exactly one 120 ohm resistor and end of each segment</w:t>
      </w:r>
    </w:p>
    <w:p w:rsidR="00DF72DE" w:rsidRPr="003B7E17" w:rsidRDefault="00DF72DE" w:rsidP="00DF72DE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Use cable identifiers on segments</w:t>
      </w:r>
    </w:p>
    <w:p w:rsidR="00DF72DE" w:rsidRDefault="00DF72DE" w:rsidP="00DF72DE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Use TO and FROM notes for segments between sheet</w:t>
      </w:r>
    </w:p>
    <w:p w:rsidR="00DF72DE" w:rsidRDefault="00DF72DE" w:rsidP="00DF72DE">
      <w:pPr>
        <w:ind w:left="360"/>
        <w:rPr>
          <w:b/>
        </w:rPr>
      </w:pPr>
    </w:p>
    <w:p w:rsidR="00DF72DE" w:rsidRDefault="00DF72DE" w:rsidP="00DF72DE">
      <w:pPr>
        <w:ind w:left="360"/>
        <w:jc w:val="center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486400" cy="3051810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DE" w:rsidRDefault="00DF72DE" w:rsidP="00DF72DE">
      <w:pPr>
        <w:ind w:left="360"/>
        <w:jc w:val="center"/>
        <w:rPr>
          <w:b/>
        </w:rPr>
      </w:pPr>
    </w:p>
    <w:p w:rsidR="00DF72DE" w:rsidRDefault="00DF72DE" w:rsidP="00DF72DE">
      <w:pPr>
        <w:ind w:left="360"/>
        <w:jc w:val="center"/>
        <w:rPr>
          <w:b/>
        </w:rPr>
      </w:pPr>
    </w:p>
    <w:p w:rsidR="00DF72DE" w:rsidRDefault="00DF72DE" w:rsidP="00DF72DE">
      <w:pPr>
        <w:ind w:left="360"/>
        <w:jc w:val="center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474335" cy="2374900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DE" w:rsidRDefault="00DF72DE" w:rsidP="00DF72DE">
      <w:pPr>
        <w:ind w:left="360"/>
        <w:jc w:val="center"/>
        <w:rPr>
          <w:b/>
        </w:rPr>
      </w:pPr>
    </w:p>
    <w:p w:rsidR="00DF72DE" w:rsidRDefault="00DF72DE" w:rsidP="00DF72DE">
      <w:pPr>
        <w:rPr>
          <w:b/>
        </w:rPr>
      </w:pPr>
    </w:p>
    <w:p w:rsidR="00DF72DE" w:rsidRDefault="00DF72DE" w:rsidP="00DF72DE">
      <w:pPr>
        <w:rPr>
          <w:b/>
        </w:rPr>
      </w:pPr>
    </w:p>
    <w:p w:rsidR="00DF72DE" w:rsidRDefault="00DF72DE" w:rsidP="00DF72DE">
      <w:pPr>
        <w:rPr>
          <w:b/>
        </w:rPr>
      </w:pPr>
    </w:p>
    <w:p w:rsidR="00DF72DE" w:rsidRDefault="00DF72DE" w:rsidP="00DF72DE">
      <w:pPr>
        <w:rPr>
          <w:b/>
        </w:rPr>
      </w:pPr>
    </w:p>
    <w:p w:rsidR="00DF72DE" w:rsidRDefault="00DF72DE" w:rsidP="00DF72DE">
      <w:pPr>
        <w:rPr>
          <w:b/>
        </w:rPr>
      </w:pPr>
    </w:p>
    <w:p w:rsidR="00191D78" w:rsidRPr="00DF72DE" w:rsidRDefault="00191D78" w:rsidP="00DF72DE"/>
    <w:p w:rsidR="007C2CE6" w:rsidRDefault="007C2CE6" w:rsidP="007C2CE6">
      <w:pPr>
        <w:pStyle w:val="Heading2"/>
        <w:numPr>
          <w:ilvl w:val="0"/>
          <w:numId w:val="32"/>
        </w:numPr>
      </w:pPr>
      <w:r>
        <w:lastRenderedPageBreak/>
        <w:t>Fill out SEGMENT and POSITION attribute with AUTOB sequence</w:t>
      </w:r>
    </w:p>
    <w:p w:rsidR="00A4436B" w:rsidRPr="00737C6F" w:rsidRDefault="00A4436B" w:rsidP="00A4436B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Use AUTOB to f</w:t>
      </w:r>
      <w:r w:rsidRPr="00737C6F">
        <w:rPr>
          <w:b/>
        </w:rPr>
        <w:t>ill out SEGMENT and POSITION attributes for all of the following:</w:t>
      </w:r>
    </w:p>
    <w:p w:rsidR="00A4436B" w:rsidRDefault="00A4436B" w:rsidP="00A4436B">
      <w:pPr>
        <w:pStyle w:val="ListParagraph"/>
        <w:numPr>
          <w:ilvl w:val="2"/>
          <w:numId w:val="35"/>
        </w:numPr>
      </w:pPr>
      <w:r>
        <w:t>LMBC-300</w:t>
      </w:r>
    </w:p>
    <w:p w:rsidR="00A4436B" w:rsidRDefault="00A4436B" w:rsidP="00A4436B">
      <w:pPr>
        <w:pStyle w:val="ListParagraph"/>
        <w:numPr>
          <w:ilvl w:val="2"/>
          <w:numId w:val="35"/>
        </w:numPr>
      </w:pPr>
      <w:r>
        <w:t>LMCP-48</w:t>
      </w:r>
    </w:p>
    <w:p w:rsidR="00A4436B" w:rsidRDefault="00A4436B" w:rsidP="00A4436B">
      <w:pPr>
        <w:pStyle w:val="ListParagraph"/>
        <w:numPr>
          <w:ilvl w:val="2"/>
          <w:numId w:val="35"/>
        </w:numPr>
      </w:pPr>
      <w:r>
        <w:t>LMCP-24</w:t>
      </w:r>
    </w:p>
    <w:p w:rsidR="00A4436B" w:rsidRDefault="00A4436B" w:rsidP="00A4436B">
      <w:pPr>
        <w:pStyle w:val="ListParagraph"/>
        <w:numPr>
          <w:ilvl w:val="2"/>
          <w:numId w:val="35"/>
        </w:numPr>
      </w:pPr>
      <w:r>
        <w:t>LMCP-12</w:t>
      </w:r>
    </w:p>
    <w:p w:rsidR="00A4436B" w:rsidRDefault="00A4436B" w:rsidP="00A4436B">
      <w:pPr>
        <w:pStyle w:val="ListParagraph"/>
        <w:numPr>
          <w:ilvl w:val="2"/>
          <w:numId w:val="35"/>
        </w:numPr>
      </w:pPr>
      <w:r>
        <w:t>LMCP-8</w:t>
      </w:r>
    </w:p>
    <w:p w:rsidR="00A4436B" w:rsidRPr="00A4436B" w:rsidRDefault="00A4436B" w:rsidP="00A4436B">
      <w:pPr>
        <w:pStyle w:val="ListParagraph"/>
        <w:numPr>
          <w:ilvl w:val="2"/>
          <w:numId w:val="35"/>
        </w:numPr>
      </w:pPr>
      <w:r>
        <w:t>Read through the dialog boxes during the sequence in AutoCAD for more information</w:t>
      </w:r>
    </w:p>
    <w:p w:rsidR="00191D78" w:rsidRDefault="00191D78" w:rsidP="007C2CE6">
      <w:pPr>
        <w:pStyle w:val="Heading2"/>
        <w:numPr>
          <w:ilvl w:val="0"/>
          <w:numId w:val="32"/>
        </w:numPr>
      </w:pPr>
      <w:r>
        <w:t>Fill out SEGMENT attribute for Segment Manager</w:t>
      </w:r>
      <w:r w:rsidR="009B7B58">
        <w:t>s and routers</w:t>
      </w:r>
    </w:p>
    <w:p w:rsidR="00191D78" w:rsidRPr="00737C6F" w:rsidRDefault="00191D78" w:rsidP="00191D78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Manually enter</w:t>
      </w:r>
      <w:r w:rsidRPr="00737C6F">
        <w:rPr>
          <w:b/>
        </w:rPr>
        <w:t xml:space="preserve"> SEGMENT </w:t>
      </w:r>
      <w:r>
        <w:rPr>
          <w:b/>
        </w:rPr>
        <w:t>attribute</w:t>
      </w:r>
      <w:r w:rsidRPr="00737C6F">
        <w:rPr>
          <w:b/>
        </w:rPr>
        <w:t xml:space="preserve"> for all of the following:</w:t>
      </w:r>
    </w:p>
    <w:p w:rsidR="00191D78" w:rsidRDefault="00191D78" w:rsidP="00191D78">
      <w:pPr>
        <w:pStyle w:val="ListParagraph"/>
        <w:numPr>
          <w:ilvl w:val="2"/>
          <w:numId w:val="40"/>
        </w:numPr>
      </w:pPr>
      <w:r>
        <w:t>LMNC</w:t>
      </w:r>
    </w:p>
    <w:p w:rsidR="00191D78" w:rsidRDefault="00191D78" w:rsidP="00191D78">
      <w:pPr>
        <w:pStyle w:val="ListParagraph"/>
        <w:numPr>
          <w:ilvl w:val="2"/>
          <w:numId w:val="40"/>
        </w:numPr>
      </w:pPr>
      <w:r>
        <w:t>LMSM-3E</w:t>
      </w:r>
    </w:p>
    <w:p w:rsidR="00191D78" w:rsidRDefault="00191D78" w:rsidP="00191D78">
      <w:pPr>
        <w:pStyle w:val="ListParagraph"/>
        <w:numPr>
          <w:ilvl w:val="2"/>
          <w:numId w:val="40"/>
        </w:numPr>
      </w:pPr>
      <w:r>
        <w:t>LMSM-6E</w:t>
      </w:r>
    </w:p>
    <w:p w:rsidR="009B7B58" w:rsidRPr="00A4436B" w:rsidRDefault="009B7B58" w:rsidP="00191D78">
      <w:pPr>
        <w:pStyle w:val="ListParagraph"/>
        <w:numPr>
          <w:ilvl w:val="2"/>
          <w:numId w:val="40"/>
        </w:numPr>
      </w:pPr>
      <w:r>
        <w:t>NB-ROUTER</w:t>
      </w:r>
    </w:p>
    <w:p w:rsidR="00191D78" w:rsidRPr="00191D78" w:rsidRDefault="00191D78" w:rsidP="00191D78"/>
    <w:p w:rsidR="00F86B8D" w:rsidRDefault="00F86B8D" w:rsidP="00F86B8D">
      <w:pPr>
        <w:pStyle w:val="Heading2"/>
        <w:numPr>
          <w:ilvl w:val="0"/>
          <w:numId w:val="32"/>
        </w:numPr>
      </w:pPr>
      <w:r>
        <w:t>Create Riser-Layout.dwg with RISERLAYOUT command</w:t>
      </w:r>
    </w:p>
    <w:p w:rsidR="00F86B8D" w:rsidRDefault="00F86B8D" w:rsidP="00F86B8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Save and close all drawings for the project</w:t>
      </w:r>
    </w:p>
    <w:p w:rsidR="00F86B8D" w:rsidRDefault="00F86B8D" w:rsidP="00F86B8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Move all layout drawings to a empty folder so they are the only items inside</w:t>
      </w:r>
    </w:p>
    <w:p w:rsidR="00F86B8D" w:rsidRDefault="00F86B8D" w:rsidP="00F86B8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Open a new WATTSTOPPER.DWT template</w:t>
      </w:r>
    </w:p>
    <w:p w:rsidR="00F86B8D" w:rsidRDefault="00F86B8D" w:rsidP="00F86B8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Type RISERLAYOUT into the command line</w:t>
      </w:r>
    </w:p>
    <w:p w:rsidR="00F86B8D" w:rsidRDefault="00F86B8D" w:rsidP="00F86B8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Follow prompts to use command</w:t>
      </w:r>
    </w:p>
    <w:p w:rsidR="009B7B58" w:rsidRPr="009B7B58" w:rsidRDefault="009B7B58" w:rsidP="009B7B58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Open the SR-DLM file and type GSR to generate the Riser</w:t>
      </w:r>
    </w:p>
    <w:p w:rsidR="00B23409" w:rsidRDefault="00AC695C" w:rsidP="00B23409">
      <w:pPr>
        <w:pStyle w:val="Heading2"/>
        <w:numPr>
          <w:ilvl w:val="0"/>
          <w:numId w:val="32"/>
        </w:numPr>
      </w:pPr>
      <w:r>
        <w:t xml:space="preserve">Built in error </w:t>
      </w:r>
      <w:r w:rsidR="00DB75F8">
        <w:t>handlers</w:t>
      </w:r>
    </w:p>
    <w:p w:rsidR="001B103D" w:rsidRDefault="001B103D" w:rsidP="001B103D"/>
    <w:p w:rsidR="00905D31" w:rsidRDefault="00905D31" w:rsidP="001B103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The error handlers will solve the </w:t>
      </w:r>
      <w:r w:rsidR="009B7B58">
        <w:rPr>
          <w:b/>
        </w:rPr>
        <w:t>issues below:</w:t>
      </w:r>
    </w:p>
    <w:p w:rsidR="009B7B58" w:rsidRDefault="009B7B58" w:rsidP="009B7B58">
      <w:pPr>
        <w:pStyle w:val="ListParagraph"/>
        <w:numPr>
          <w:ilvl w:val="1"/>
          <w:numId w:val="30"/>
        </w:numPr>
        <w:rPr>
          <w:b/>
        </w:rPr>
      </w:pPr>
      <w:r>
        <w:rPr>
          <w:b/>
        </w:rPr>
        <w:t>Multiple network devices in one room</w:t>
      </w:r>
    </w:p>
    <w:p w:rsidR="00AC695C" w:rsidRPr="00AC695C" w:rsidRDefault="00AC695C" w:rsidP="00AC695C">
      <w:pPr>
        <w:pStyle w:val="ListParagraph"/>
        <w:numPr>
          <w:ilvl w:val="2"/>
          <w:numId w:val="30"/>
        </w:numPr>
      </w:pPr>
      <w:r w:rsidRPr="00AC695C">
        <w:t>Puts first network device in with all DLM equipment</w:t>
      </w:r>
    </w:p>
    <w:p w:rsidR="00AC695C" w:rsidRPr="00AC695C" w:rsidRDefault="00AC695C" w:rsidP="00AC695C">
      <w:pPr>
        <w:pStyle w:val="ListParagraph"/>
        <w:numPr>
          <w:ilvl w:val="2"/>
          <w:numId w:val="30"/>
        </w:numPr>
      </w:pPr>
      <w:r w:rsidRPr="00AC695C">
        <w:t>Separates remaining network devices into their own separate rooms</w:t>
      </w:r>
    </w:p>
    <w:p w:rsidR="00AC695C" w:rsidRPr="00AC695C" w:rsidRDefault="00AC695C" w:rsidP="00AC695C">
      <w:pPr>
        <w:pStyle w:val="ListParagraph"/>
        <w:numPr>
          <w:ilvl w:val="2"/>
          <w:numId w:val="30"/>
        </w:numPr>
      </w:pPr>
      <w:r w:rsidRPr="00AC695C">
        <w:t>One network device per room</w:t>
      </w:r>
    </w:p>
    <w:p w:rsidR="009B7B58" w:rsidRDefault="009B7B58" w:rsidP="009B7B58">
      <w:pPr>
        <w:pStyle w:val="ListParagraph"/>
        <w:numPr>
          <w:ilvl w:val="1"/>
          <w:numId w:val="30"/>
        </w:numPr>
        <w:rPr>
          <w:b/>
        </w:rPr>
      </w:pPr>
      <w:r>
        <w:rPr>
          <w:b/>
        </w:rPr>
        <w:t>Network enclosure, segment manager or router missing network attribute</w:t>
      </w:r>
    </w:p>
    <w:p w:rsidR="009B7B58" w:rsidRPr="009B7B58" w:rsidRDefault="009B7B58" w:rsidP="009B7B58">
      <w:pPr>
        <w:pStyle w:val="ListParagraph"/>
        <w:numPr>
          <w:ilvl w:val="2"/>
          <w:numId w:val="30"/>
        </w:numPr>
      </w:pPr>
      <w:r w:rsidRPr="009B7B58">
        <w:t>Asks for user input</w:t>
      </w:r>
    </w:p>
    <w:p w:rsidR="009B7B58" w:rsidRDefault="009B7B58" w:rsidP="009B7B58">
      <w:pPr>
        <w:pStyle w:val="ListParagraph"/>
        <w:numPr>
          <w:ilvl w:val="1"/>
          <w:numId w:val="30"/>
        </w:numPr>
        <w:rPr>
          <w:b/>
        </w:rPr>
      </w:pPr>
      <w:r>
        <w:rPr>
          <w:b/>
        </w:rPr>
        <w:t>New product block that is not in template</w:t>
      </w:r>
    </w:p>
    <w:p w:rsidR="009B7B58" w:rsidRPr="009B7B58" w:rsidRDefault="009B7B58" w:rsidP="009B7B58">
      <w:pPr>
        <w:pStyle w:val="ListParagraph"/>
        <w:numPr>
          <w:ilvl w:val="2"/>
          <w:numId w:val="30"/>
        </w:numPr>
      </w:pPr>
      <w:r w:rsidRPr="009B7B58">
        <w:t>Code will substitute placeholder block with name of missing block</w:t>
      </w:r>
    </w:p>
    <w:p w:rsidR="00905D31" w:rsidRDefault="00773057" w:rsidP="00905D31">
      <w:pPr>
        <w:pStyle w:val="Heading2"/>
        <w:numPr>
          <w:ilvl w:val="0"/>
          <w:numId w:val="32"/>
        </w:numPr>
      </w:pPr>
      <w:r>
        <w:t>Retrospective Riser</w:t>
      </w:r>
    </w:p>
    <w:p w:rsidR="00905D31" w:rsidRDefault="00905D31" w:rsidP="00905D31"/>
    <w:p w:rsidR="00905D31" w:rsidRPr="001B103D" w:rsidRDefault="009B7B58" w:rsidP="00905D31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Follow</w:t>
      </w:r>
      <w:r w:rsidR="00905D31">
        <w:rPr>
          <w:b/>
        </w:rPr>
        <w:t xml:space="preserve"> these steps to create a Riser of the previous version</w:t>
      </w:r>
    </w:p>
    <w:p w:rsidR="00905D31" w:rsidRDefault="00905D31" w:rsidP="00905D31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Move all layout drawings to an empty folder so they are the only items inside</w:t>
      </w:r>
    </w:p>
    <w:p w:rsidR="00905D31" w:rsidRDefault="00905D31" w:rsidP="00905D31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Open a new WATTSTOPPER.DWT template</w:t>
      </w:r>
    </w:p>
    <w:p w:rsidR="00905D31" w:rsidRDefault="00905D31" w:rsidP="00905D31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Type RISERLAYOUT2 into the command line</w:t>
      </w:r>
    </w:p>
    <w:p w:rsidR="00905D31" w:rsidRDefault="00905D31" w:rsidP="00905D31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Follow prompts to use command</w:t>
      </w:r>
    </w:p>
    <w:p w:rsidR="009B7B58" w:rsidRPr="00191D78" w:rsidRDefault="009B7B58" w:rsidP="00905D31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Open the SR-DLM-GSR2 and type GSR2 to generate the Riser</w:t>
      </w:r>
    </w:p>
    <w:p w:rsidR="001B103D" w:rsidRPr="001B103D" w:rsidRDefault="001B103D" w:rsidP="001B103D"/>
    <w:sectPr w:rsidR="001B103D" w:rsidRPr="001B103D" w:rsidSect="002545ED">
      <w:headerReference w:type="default" r:id="rId13"/>
      <w:footerReference w:type="default" r:id="rId14"/>
      <w:headerReference w:type="first" r:id="rId15"/>
      <w:pgSz w:w="12240" w:h="15840" w:code="1"/>
      <w:pgMar w:top="1440" w:right="1800" w:bottom="1440" w:left="1800" w:header="864" w:footer="864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3F2" w:rsidRDefault="004D53F2" w:rsidP="003F4E9C">
      <w:r>
        <w:separator/>
      </w:r>
    </w:p>
  </w:endnote>
  <w:endnote w:type="continuationSeparator" w:id="0">
    <w:p w:rsidR="004D53F2" w:rsidRDefault="004D53F2" w:rsidP="003F4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39D" w:rsidRDefault="00A9339D" w:rsidP="007F0C2E">
    <w:pPr>
      <w:pStyle w:val="Footer"/>
      <w:jc w:val="center"/>
    </w:pPr>
    <w:r>
      <w:t xml:space="preserve">WATTSTOPPER   </w:t>
    </w:r>
    <w:r>
      <w:tab/>
    </w:r>
    <w:r>
      <w:tab/>
    </w:r>
    <w:r>
      <w:tab/>
    </w:r>
    <w:r>
      <w:tab/>
      <w:t xml:space="preserve">Page </w:t>
    </w:r>
    <w:r w:rsidR="00816C9C">
      <w:fldChar w:fldCharType="begin"/>
    </w:r>
    <w:r w:rsidR="004E3DFE">
      <w:instrText xml:space="preserve"> PAGE </w:instrText>
    </w:r>
    <w:r w:rsidR="00816C9C">
      <w:fldChar w:fldCharType="separate"/>
    </w:r>
    <w:r w:rsidR="00606D8E">
      <w:rPr>
        <w:noProof/>
      </w:rPr>
      <w:t>5</w:t>
    </w:r>
    <w:r w:rsidR="00816C9C">
      <w:rPr>
        <w:noProof/>
      </w:rPr>
      <w:fldChar w:fldCharType="end"/>
    </w:r>
    <w:r>
      <w:tab/>
    </w:r>
    <w:r>
      <w:tab/>
    </w:r>
    <w:r>
      <w:tab/>
    </w:r>
    <w:r>
      <w:tab/>
    </w:r>
    <w:r w:rsidR="0032421F">
      <w:t>June 21</w:t>
    </w:r>
    <w:r w:rsidR="005D6B40">
      <w:t>,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3F2" w:rsidRDefault="004D53F2" w:rsidP="003F4E9C">
      <w:r>
        <w:separator/>
      </w:r>
    </w:p>
  </w:footnote>
  <w:footnote w:type="continuationSeparator" w:id="0">
    <w:p w:rsidR="004D53F2" w:rsidRDefault="004D53F2" w:rsidP="003F4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39D" w:rsidRDefault="00492002" w:rsidP="00921FC3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4562475</wp:posOffset>
          </wp:positionH>
          <wp:positionV relativeFrom="paragraph">
            <wp:posOffset>-447675</wp:posOffset>
          </wp:positionV>
          <wp:extent cx="2009775" cy="885825"/>
          <wp:effectExtent l="19050" t="0" r="9525" b="0"/>
          <wp:wrapNone/>
          <wp:docPr id="5" name="Picture 1" descr="C:\Users\jjacob1e\Desktop\Brand Transition Docs\Logos\Logo-Legrand_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jacob1e\Desktop\Brand Transition Docs\Logos\Logo-Legrand_R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339D">
      <w:t>Project Communication Plan</w:t>
    </w:r>
    <w:r w:rsidRPr="00492002">
      <w:rPr>
        <w:b/>
        <w:noProof/>
        <w:sz w:val="20"/>
        <w:lang w:val="en-GB" w:eastAsia="en-GB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02" w:rsidRDefault="00492002">
    <w:pPr>
      <w:pStyle w:val="Header"/>
    </w:pPr>
    <w:r w:rsidRPr="00492002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4581525</wp:posOffset>
          </wp:positionH>
          <wp:positionV relativeFrom="paragraph">
            <wp:posOffset>-447675</wp:posOffset>
          </wp:positionV>
          <wp:extent cx="2009775" cy="885825"/>
          <wp:effectExtent l="19050" t="0" r="9525" b="0"/>
          <wp:wrapNone/>
          <wp:docPr id="4" name="Picture 1" descr="C:\Users\jjacob1e\Desktop\Brand Transition Docs\Logos\Logo-Legrand_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jacob1e\Desktop\Brand Transition Docs\Logos\Logo-Legrand_R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93AFA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1"/>
    <w:multiLevelType w:val="singleLevel"/>
    <w:tmpl w:val="7B1A0A3C"/>
    <w:lvl w:ilvl="0">
      <w:start w:val="1"/>
      <w:numFmt w:val="bullet"/>
      <w:pStyle w:val="ListBullet4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</w:abstractNum>
  <w:abstractNum w:abstractNumId="2">
    <w:nsid w:val="FFFFFF88"/>
    <w:multiLevelType w:val="singleLevel"/>
    <w:tmpl w:val="8F7291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1D15C9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4">
    <w:nsid w:val="0759209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5">
    <w:nsid w:val="09BD5566"/>
    <w:multiLevelType w:val="hybridMultilevel"/>
    <w:tmpl w:val="78C8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A65C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7">
    <w:nsid w:val="11F515B7"/>
    <w:multiLevelType w:val="hybridMultilevel"/>
    <w:tmpl w:val="8916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F528E"/>
    <w:multiLevelType w:val="hybridMultilevel"/>
    <w:tmpl w:val="D396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224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0">
    <w:nsid w:val="16BB3249"/>
    <w:multiLevelType w:val="multilevel"/>
    <w:tmpl w:val="A288CD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2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2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4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11">
    <w:nsid w:val="19643E9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2">
    <w:nsid w:val="23BD5072"/>
    <w:multiLevelType w:val="hybridMultilevel"/>
    <w:tmpl w:val="42F07C06"/>
    <w:lvl w:ilvl="0" w:tplc="32541F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91158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14">
    <w:nsid w:val="2F714C4A"/>
    <w:multiLevelType w:val="multilevel"/>
    <w:tmpl w:val="0809001D"/>
    <w:numStyleLink w:val="WSBullets"/>
  </w:abstractNum>
  <w:abstractNum w:abstractNumId="15">
    <w:nsid w:val="319B3A2F"/>
    <w:multiLevelType w:val="multilevel"/>
    <w:tmpl w:val="CAEAF4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2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3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16">
    <w:nsid w:val="31A37B5C"/>
    <w:multiLevelType w:val="multilevel"/>
    <w:tmpl w:val="0809001D"/>
    <w:numStyleLink w:val="WSBullets"/>
  </w:abstractNum>
  <w:abstractNum w:abstractNumId="17">
    <w:nsid w:val="38DF78D8"/>
    <w:multiLevelType w:val="hybridMultilevel"/>
    <w:tmpl w:val="A4A6D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617848"/>
    <w:multiLevelType w:val="hybridMultilevel"/>
    <w:tmpl w:val="5A109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65E6A"/>
    <w:multiLevelType w:val="multilevel"/>
    <w:tmpl w:val="3A16DF20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9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20">
    <w:nsid w:val="3FE0479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21">
    <w:nsid w:val="404A0A11"/>
    <w:multiLevelType w:val="multilevel"/>
    <w:tmpl w:val="A050B102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3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22">
    <w:nsid w:val="426153D2"/>
    <w:multiLevelType w:val="hybridMultilevel"/>
    <w:tmpl w:val="85E2C95C"/>
    <w:lvl w:ilvl="0" w:tplc="6A7461F6">
      <w:start w:val="1"/>
      <w:numFmt w:val="bullet"/>
      <w:pStyle w:val="ListBullet2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2A62C4"/>
    <w:multiLevelType w:val="multilevel"/>
    <w:tmpl w:val="9E7805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2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2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3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24">
    <w:nsid w:val="4D656253"/>
    <w:multiLevelType w:val="multilevel"/>
    <w:tmpl w:val="0809001D"/>
    <w:numStyleLink w:val="WSBullets"/>
  </w:abstractNum>
  <w:abstractNum w:abstractNumId="25">
    <w:nsid w:val="4E20738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26">
    <w:nsid w:val="515C086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258464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28">
    <w:nsid w:val="54AB6E7C"/>
    <w:multiLevelType w:val="multilevel"/>
    <w:tmpl w:val="0809001D"/>
    <w:numStyleLink w:val="WSBullets"/>
  </w:abstractNum>
  <w:abstractNum w:abstractNumId="29">
    <w:nsid w:val="569E2BC6"/>
    <w:multiLevelType w:val="multilevel"/>
    <w:tmpl w:val="0809001D"/>
    <w:numStyleLink w:val="WSBullets"/>
  </w:abstractNum>
  <w:abstractNum w:abstractNumId="30">
    <w:nsid w:val="59667142"/>
    <w:multiLevelType w:val="multilevel"/>
    <w:tmpl w:val="9D9881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2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2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31">
    <w:nsid w:val="5B063B74"/>
    <w:multiLevelType w:val="multilevel"/>
    <w:tmpl w:val="56B0306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9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32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33">
    <w:nsid w:val="5E233E04"/>
    <w:multiLevelType w:val="multilevel"/>
    <w:tmpl w:val="0809001D"/>
    <w:numStyleLink w:val="WSBullets"/>
  </w:abstractNum>
  <w:abstractNum w:abstractNumId="34">
    <w:nsid w:val="69C56B3A"/>
    <w:multiLevelType w:val="multilevel"/>
    <w:tmpl w:val="C636BE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35">
    <w:nsid w:val="6CD4473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36">
    <w:nsid w:val="6FF55F2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abstractNum w:abstractNumId="37">
    <w:nsid w:val="71A87A1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2201381"/>
    <w:multiLevelType w:val="multilevel"/>
    <w:tmpl w:val="0809001D"/>
    <w:numStyleLink w:val="WSBullets"/>
  </w:abstractNum>
  <w:abstractNum w:abstractNumId="39">
    <w:nsid w:val="738C19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left"/>
      <w:pPr>
        <w:ind w:left="6120" w:hanging="360"/>
      </w:pPr>
    </w:lvl>
  </w:abstractNum>
  <w:num w:numId="1">
    <w:abstractNumId w:val="22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2"/>
  </w:num>
  <w:num w:numId="8">
    <w:abstractNumId w:val="33"/>
  </w:num>
  <w:num w:numId="9">
    <w:abstractNumId w:val="38"/>
  </w:num>
  <w:num w:numId="10">
    <w:abstractNumId w:val="28"/>
  </w:num>
  <w:num w:numId="11">
    <w:abstractNumId w:val="18"/>
  </w:num>
  <w:num w:numId="12">
    <w:abstractNumId w:val="30"/>
  </w:num>
  <w:num w:numId="13">
    <w:abstractNumId w:val="23"/>
  </w:num>
  <w:num w:numId="14">
    <w:abstractNumId w:val="10"/>
  </w:num>
  <w:num w:numId="15">
    <w:abstractNumId w:val="15"/>
  </w:num>
  <w:num w:numId="16">
    <w:abstractNumId w:val="19"/>
  </w:num>
  <w:num w:numId="17">
    <w:abstractNumId w:val="29"/>
  </w:num>
  <w:num w:numId="18">
    <w:abstractNumId w:val="13"/>
  </w:num>
  <w:num w:numId="19">
    <w:abstractNumId w:val="16"/>
  </w:num>
  <w:num w:numId="20">
    <w:abstractNumId w:val="24"/>
  </w:num>
  <w:num w:numId="21">
    <w:abstractNumId w:val="21"/>
  </w:num>
  <w:num w:numId="22">
    <w:abstractNumId w:val="14"/>
  </w:num>
  <w:num w:numId="23">
    <w:abstractNumId w:val="31"/>
  </w:num>
  <w:num w:numId="24">
    <w:abstractNumId w:val="5"/>
  </w:num>
  <w:num w:numId="25">
    <w:abstractNumId w:val="17"/>
  </w:num>
  <w:num w:numId="26">
    <w:abstractNumId w:val="3"/>
  </w:num>
  <w:num w:numId="27">
    <w:abstractNumId w:val="26"/>
  </w:num>
  <w:num w:numId="28">
    <w:abstractNumId w:val="37"/>
  </w:num>
  <w:num w:numId="29">
    <w:abstractNumId w:val="34"/>
  </w:num>
  <w:num w:numId="30">
    <w:abstractNumId w:val="12"/>
  </w:num>
  <w:num w:numId="31">
    <w:abstractNumId w:val="25"/>
  </w:num>
  <w:num w:numId="32">
    <w:abstractNumId w:val="20"/>
  </w:num>
  <w:num w:numId="33">
    <w:abstractNumId w:val="27"/>
  </w:num>
  <w:num w:numId="34">
    <w:abstractNumId w:val="35"/>
  </w:num>
  <w:num w:numId="35">
    <w:abstractNumId w:val="39"/>
  </w:num>
  <w:num w:numId="36">
    <w:abstractNumId w:val="9"/>
  </w:num>
  <w:num w:numId="37">
    <w:abstractNumId w:val="6"/>
  </w:num>
  <w:num w:numId="38">
    <w:abstractNumId w:val="11"/>
  </w:num>
  <w:num w:numId="39">
    <w:abstractNumId w:val="36"/>
  </w:num>
  <w:num w:numId="40">
    <w:abstractNumId w:val="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75778" style="v-text-anchor:middle" fill="f" fillcolor="#0c9">
      <v:fill color="#0c9" on="f"/>
      <v:stroke weight="2.25pt"/>
      <o:colormru v:ext="edit" colors="#343e5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85FBF"/>
    <w:rsid w:val="00004CAB"/>
    <w:rsid w:val="000119DD"/>
    <w:rsid w:val="00013BB1"/>
    <w:rsid w:val="00021047"/>
    <w:rsid w:val="000215B5"/>
    <w:rsid w:val="000250FA"/>
    <w:rsid w:val="00031CEF"/>
    <w:rsid w:val="0003390A"/>
    <w:rsid w:val="00035812"/>
    <w:rsid w:val="00037C57"/>
    <w:rsid w:val="00043DB5"/>
    <w:rsid w:val="00044676"/>
    <w:rsid w:val="00045830"/>
    <w:rsid w:val="0004790C"/>
    <w:rsid w:val="0005001E"/>
    <w:rsid w:val="000525F4"/>
    <w:rsid w:val="00056466"/>
    <w:rsid w:val="00060623"/>
    <w:rsid w:val="00062B6F"/>
    <w:rsid w:val="00063216"/>
    <w:rsid w:val="00065469"/>
    <w:rsid w:val="00070CB2"/>
    <w:rsid w:val="00077AF9"/>
    <w:rsid w:val="00077B8A"/>
    <w:rsid w:val="000809A8"/>
    <w:rsid w:val="00081635"/>
    <w:rsid w:val="000876B6"/>
    <w:rsid w:val="000905A9"/>
    <w:rsid w:val="00090CAF"/>
    <w:rsid w:val="000A1F9A"/>
    <w:rsid w:val="000A2950"/>
    <w:rsid w:val="000A2C2B"/>
    <w:rsid w:val="000A523E"/>
    <w:rsid w:val="000B068D"/>
    <w:rsid w:val="000B3644"/>
    <w:rsid w:val="000B3664"/>
    <w:rsid w:val="000B39D8"/>
    <w:rsid w:val="000B7646"/>
    <w:rsid w:val="000C377F"/>
    <w:rsid w:val="000D3B70"/>
    <w:rsid w:val="000D449A"/>
    <w:rsid w:val="000D6095"/>
    <w:rsid w:val="000D7B6B"/>
    <w:rsid w:val="000E620E"/>
    <w:rsid w:val="000E7D75"/>
    <w:rsid w:val="000F69EE"/>
    <w:rsid w:val="0010045B"/>
    <w:rsid w:val="00103966"/>
    <w:rsid w:val="00104F5F"/>
    <w:rsid w:val="00105F34"/>
    <w:rsid w:val="00106BA3"/>
    <w:rsid w:val="001110E8"/>
    <w:rsid w:val="00111273"/>
    <w:rsid w:val="00113961"/>
    <w:rsid w:val="0011666C"/>
    <w:rsid w:val="001176D9"/>
    <w:rsid w:val="00121CD5"/>
    <w:rsid w:val="00122307"/>
    <w:rsid w:val="00122BB4"/>
    <w:rsid w:val="00124999"/>
    <w:rsid w:val="001249CD"/>
    <w:rsid w:val="00125920"/>
    <w:rsid w:val="0013195C"/>
    <w:rsid w:val="001368E1"/>
    <w:rsid w:val="00136F1F"/>
    <w:rsid w:val="0013787D"/>
    <w:rsid w:val="00141F43"/>
    <w:rsid w:val="00144E1A"/>
    <w:rsid w:val="001466D8"/>
    <w:rsid w:val="00146AD8"/>
    <w:rsid w:val="00152422"/>
    <w:rsid w:val="001545CE"/>
    <w:rsid w:val="00156888"/>
    <w:rsid w:val="001617D3"/>
    <w:rsid w:val="001623FD"/>
    <w:rsid w:val="0016707E"/>
    <w:rsid w:val="001701AF"/>
    <w:rsid w:val="00173614"/>
    <w:rsid w:val="00174EDF"/>
    <w:rsid w:val="0017732E"/>
    <w:rsid w:val="001830B9"/>
    <w:rsid w:val="00191D78"/>
    <w:rsid w:val="0019373F"/>
    <w:rsid w:val="00193B74"/>
    <w:rsid w:val="0019550E"/>
    <w:rsid w:val="001973B2"/>
    <w:rsid w:val="0019796F"/>
    <w:rsid w:val="001A2DF6"/>
    <w:rsid w:val="001A7B0B"/>
    <w:rsid w:val="001B103D"/>
    <w:rsid w:val="001B20DF"/>
    <w:rsid w:val="001B3AC1"/>
    <w:rsid w:val="001B3E4A"/>
    <w:rsid w:val="001B4C02"/>
    <w:rsid w:val="001B54C9"/>
    <w:rsid w:val="001B66BC"/>
    <w:rsid w:val="001C1E8E"/>
    <w:rsid w:val="001D1FA4"/>
    <w:rsid w:val="001D473D"/>
    <w:rsid w:val="001D6628"/>
    <w:rsid w:val="001D7936"/>
    <w:rsid w:val="001E1717"/>
    <w:rsid w:val="001E7264"/>
    <w:rsid w:val="001F11FB"/>
    <w:rsid w:val="001F4811"/>
    <w:rsid w:val="001F55C0"/>
    <w:rsid w:val="001F6C2A"/>
    <w:rsid w:val="0020003D"/>
    <w:rsid w:val="00202903"/>
    <w:rsid w:val="002052EB"/>
    <w:rsid w:val="00207D4D"/>
    <w:rsid w:val="00210E48"/>
    <w:rsid w:val="00214F28"/>
    <w:rsid w:val="00216E73"/>
    <w:rsid w:val="00217013"/>
    <w:rsid w:val="00224CB0"/>
    <w:rsid w:val="00226CAD"/>
    <w:rsid w:val="00233089"/>
    <w:rsid w:val="0023765F"/>
    <w:rsid w:val="00242935"/>
    <w:rsid w:val="00246180"/>
    <w:rsid w:val="0025049A"/>
    <w:rsid w:val="00251B52"/>
    <w:rsid w:val="002545ED"/>
    <w:rsid w:val="0025663D"/>
    <w:rsid w:val="002568CB"/>
    <w:rsid w:val="002617EE"/>
    <w:rsid w:val="00262DAA"/>
    <w:rsid w:val="00263DB4"/>
    <w:rsid w:val="00274620"/>
    <w:rsid w:val="00274A7E"/>
    <w:rsid w:val="002840E2"/>
    <w:rsid w:val="00287765"/>
    <w:rsid w:val="0029130E"/>
    <w:rsid w:val="00291D07"/>
    <w:rsid w:val="00292180"/>
    <w:rsid w:val="00294D9B"/>
    <w:rsid w:val="00296B4D"/>
    <w:rsid w:val="0029770C"/>
    <w:rsid w:val="002A0B1A"/>
    <w:rsid w:val="002A2DF1"/>
    <w:rsid w:val="002A5D69"/>
    <w:rsid w:val="002B1C04"/>
    <w:rsid w:val="002B1E64"/>
    <w:rsid w:val="002B24FD"/>
    <w:rsid w:val="002C19B8"/>
    <w:rsid w:val="002C2323"/>
    <w:rsid w:val="002C5D11"/>
    <w:rsid w:val="002D08F2"/>
    <w:rsid w:val="002D1447"/>
    <w:rsid w:val="002F4800"/>
    <w:rsid w:val="002F6106"/>
    <w:rsid w:val="002F6549"/>
    <w:rsid w:val="00301450"/>
    <w:rsid w:val="00305EC5"/>
    <w:rsid w:val="00306230"/>
    <w:rsid w:val="00307E14"/>
    <w:rsid w:val="00310997"/>
    <w:rsid w:val="00311582"/>
    <w:rsid w:val="00311961"/>
    <w:rsid w:val="003129A9"/>
    <w:rsid w:val="00313CBE"/>
    <w:rsid w:val="00314F7B"/>
    <w:rsid w:val="003222E5"/>
    <w:rsid w:val="00322BED"/>
    <w:rsid w:val="00322D20"/>
    <w:rsid w:val="0032421F"/>
    <w:rsid w:val="0032747A"/>
    <w:rsid w:val="00330C4C"/>
    <w:rsid w:val="003361CE"/>
    <w:rsid w:val="003403BB"/>
    <w:rsid w:val="00340DBD"/>
    <w:rsid w:val="0034323E"/>
    <w:rsid w:val="00345B59"/>
    <w:rsid w:val="00346C33"/>
    <w:rsid w:val="00353515"/>
    <w:rsid w:val="00355BFB"/>
    <w:rsid w:val="003639BF"/>
    <w:rsid w:val="00363C91"/>
    <w:rsid w:val="00367283"/>
    <w:rsid w:val="003716AD"/>
    <w:rsid w:val="00390EA4"/>
    <w:rsid w:val="003914EB"/>
    <w:rsid w:val="00396E39"/>
    <w:rsid w:val="003A1182"/>
    <w:rsid w:val="003B0F0E"/>
    <w:rsid w:val="003B0FAA"/>
    <w:rsid w:val="003B7127"/>
    <w:rsid w:val="003C36F7"/>
    <w:rsid w:val="003D78C8"/>
    <w:rsid w:val="003D79D5"/>
    <w:rsid w:val="003E40CF"/>
    <w:rsid w:val="003E73CF"/>
    <w:rsid w:val="003F32E1"/>
    <w:rsid w:val="003F4E9C"/>
    <w:rsid w:val="003F529F"/>
    <w:rsid w:val="00400FAA"/>
    <w:rsid w:val="004024E8"/>
    <w:rsid w:val="0040438B"/>
    <w:rsid w:val="00410265"/>
    <w:rsid w:val="004122DA"/>
    <w:rsid w:val="00413167"/>
    <w:rsid w:val="00413B9D"/>
    <w:rsid w:val="00415698"/>
    <w:rsid w:val="00416A8F"/>
    <w:rsid w:val="00417814"/>
    <w:rsid w:val="00420469"/>
    <w:rsid w:val="00420909"/>
    <w:rsid w:val="0042319B"/>
    <w:rsid w:val="00423FFC"/>
    <w:rsid w:val="00424054"/>
    <w:rsid w:val="004254EF"/>
    <w:rsid w:val="00432E45"/>
    <w:rsid w:val="00432E47"/>
    <w:rsid w:val="004338E9"/>
    <w:rsid w:val="00436894"/>
    <w:rsid w:val="00442FA6"/>
    <w:rsid w:val="00446EF0"/>
    <w:rsid w:val="00447E47"/>
    <w:rsid w:val="004516AD"/>
    <w:rsid w:val="00451C16"/>
    <w:rsid w:val="00461E92"/>
    <w:rsid w:val="00463F0E"/>
    <w:rsid w:val="004701A1"/>
    <w:rsid w:val="00470B5A"/>
    <w:rsid w:val="004716E3"/>
    <w:rsid w:val="00485372"/>
    <w:rsid w:val="00485FB4"/>
    <w:rsid w:val="00487210"/>
    <w:rsid w:val="00490193"/>
    <w:rsid w:val="00490BA3"/>
    <w:rsid w:val="00492002"/>
    <w:rsid w:val="00493272"/>
    <w:rsid w:val="00496326"/>
    <w:rsid w:val="00497612"/>
    <w:rsid w:val="004A69DB"/>
    <w:rsid w:val="004A7748"/>
    <w:rsid w:val="004B0EDC"/>
    <w:rsid w:val="004B3FC5"/>
    <w:rsid w:val="004B72E0"/>
    <w:rsid w:val="004C127D"/>
    <w:rsid w:val="004C4BA2"/>
    <w:rsid w:val="004C5CF2"/>
    <w:rsid w:val="004D53F2"/>
    <w:rsid w:val="004E0187"/>
    <w:rsid w:val="004E3D06"/>
    <w:rsid w:val="004E3DFE"/>
    <w:rsid w:val="004E4940"/>
    <w:rsid w:val="004E53BA"/>
    <w:rsid w:val="004F31DF"/>
    <w:rsid w:val="004F33FC"/>
    <w:rsid w:val="005045A6"/>
    <w:rsid w:val="00507658"/>
    <w:rsid w:val="00507FEA"/>
    <w:rsid w:val="00510EBC"/>
    <w:rsid w:val="00513074"/>
    <w:rsid w:val="00514BA2"/>
    <w:rsid w:val="00515579"/>
    <w:rsid w:val="00515A8D"/>
    <w:rsid w:val="00521715"/>
    <w:rsid w:val="0052447C"/>
    <w:rsid w:val="00525367"/>
    <w:rsid w:val="0052587B"/>
    <w:rsid w:val="00525D5E"/>
    <w:rsid w:val="0052760E"/>
    <w:rsid w:val="005314A4"/>
    <w:rsid w:val="00531936"/>
    <w:rsid w:val="00533B9E"/>
    <w:rsid w:val="005423F1"/>
    <w:rsid w:val="00542EFF"/>
    <w:rsid w:val="005437C1"/>
    <w:rsid w:val="005440ED"/>
    <w:rsid w:val="005452A2"/>
    <w:rsid w:val="0054564B"/>
    <w:rsid w:val="00545986"/>
    <w:rsid w:val="0055556A"/>
    <w:rsid w:val="0055598C"/>
    <w:rsid w:val="00557EB5"/>
    <w:rsid w:val="00565407"/>
    <w:rsid w:val="00567CD3"/>
    <w:rsid w:val="0057094D"/>
    <w:rsid w:val="00575993"/>
    <w:rsid w:val="0057722C"/>
    <w:rsid w:val="00583F96"/>
    <w:rsid w:val="00585FBF"/>
    <w:rsid w:val="0058782B"/>
    <w:rsid w:val="00590B2D"/>
    <w:rsid w:val="00593468"/>
    <w:rsid w:val="00595819"/>
    <w:rsid w:val="0059619C"/>
    <w:rsid w:val="00596DD2"/>
    <w:rsid w:val="005A0343"/>
    <w:rsid w:val="005A0558"/>
    <w:rsid w:val="005A4388"/>
    <w:rsid w:val="005A62F0"/>
    <w:rsid w:val="005A6380"/>
    <w:rsid w:val="005B3822"/>
    <w:rsid w:val="005B504C"/>
    <w:rsid w:val="005B690A"/>
    <w:rsid w:val="005B6B06"/>
    <w:rsid w:val="005B7B80"/>
    <w:rsid w:val="005C57C0"/>
    <w:rsid w:val="005D0282"/>
    <w:rsid w:val="005D6B40"/>
    <w:rsid w:val="005E4E65"/>
    <w:rsid w:val="005E565A"/>
    <w:rsid w:val="005E5ADA"/>
    <w:rsid w:val="005E607C"/>
    <w:rsid w:val="005E6B93"/>
    <w:rsid w:val="005F224D"/>
    <w:rsid w:val="005F4B52"/>
    <w:rsid w:val="005F532F"/>
    <w:rsid w:val="005F5813"/>
    <w:rsid w:val="00600A6C"/>
    <w:rsid w:val="00601CC6"/>
    <w:rsid w:val="00606D8E"/>
    <w:rsid w:val="0061344F"/>
    <w:rsid w:val="006134B0"/>
    <w:rsid w:val="00613A5C"/>
    <w:rsid w:val="006158D7"/>
    <w:rsid w:val="0062633F"/>
    <w:rsid w:val="006274AB"/>
    <w:rsid w:val="00631CD3"/>
    <w:rsid w:val="00634CE2"/>
    <w:rsid w:val="00636C24"/>
    <w:rsid w:val="00645A25"/>
    <w:rsid w:val="00646E85"/>
    <w:rsid w:val="0065096A"/>
    <w:rsid w:val="0065168C"/>
    <w:rsid w:val="00652D70"/>
    <w:rsid w:val="006544C8"/>
    <w:rsid w:val="006545A5"/>
    <w:rsid w:val="00656256"/>
    <w:rsid w:val="00666911"/>
    <w:rsid w:val="006701B6"/>
    <w:rsid w:val="00670AE4"/>
    <w:rsid w:val="006734DE"/>
    <w:rsid w:val="00674D2A"/>
    <w:rsid w:val="00674E45"/>
    <w:rsid w:val="006875BB"/>
    <w:rsid w:val="00694102"/>
    <w:rsid w:val="006953F8"/>
    <w:rsid w:val="0069603E"/>
    <w:rsid w:val="0069657A"/>
    <w:rsid w:val="006A27BD"/>
    <w:rsid w:val="006A3841"/>
    <w:rsid w:val="006A3DE8"/>
    <w:rsid w:val="006B6D8C"/>
    <w:rsid w:val="006B7540"/>
    <w:rsid w:val="006C1E2C"/>
    <w:rsid w:val="006C28D8"/>
    <w:rsid w:val="006C32A1"/>
    <w:rsid w:val="006D2FE1"/>
    <w:rsid w:val="006D300F"/>
    <w:rsid w:val="006D47A9"/>
    <w:rsid w:val="006D7D3D"/>
    <w:rsid w:val="006E3B30"/>
    <w:rsid w:val="006E4833"/>
    <w:rsid w:val="006E52F0"/>
    <w:rsid w:val="006E5E8C"/>
    <w:rsid w:val="006F666A"/>
    <w:rsid w:val="00701FAA"/>
    <w:rsid w:val="007075DD"/>
    <w:rsid w:val="007128A6"/>
    <w:rsid w:val="00712F63"/>
    <w:rsid w:val="00714888"/>
    <w:rsid w:val="00715F40"/>
    <w:rsid w:val="007170BD"/>
    <w:rsid w:val="00723D05"/>
    <w:rsid w:val="00724AB8"/>
    <w:rsid w:val="00726E53"/>
    <w:rsid w:val="00732436"/>
    <w:rsid w:val="007403B7"/>
    <w:rsid w:val="00743301"/>
    <w:rsid w:val="0074372B"/>
    <w:rsid w:val="007447F0"/>
    <w:rsid w:val="00753DBD"/>
    <w:rsid w:val="0075591E"/>
    <w:rsid w:val="00761BBE"/>
    <w:rsid w:val="0076250C"/>
    <w:rsid w:val="00764FF5"/>
    <w:rsid w:val="007651B5"/>
    <w:rsid w:val="0076657D"/>
    <w:rsid w:val="00773057"/>
    <w:rsid w:val="007745DD"/>
    <w:rsid w:val="00774FA1"/>
    <w:rsid w:val="00775B99"/>
    <w:rsid w:val="00780008"/>
    <w:rsid w:val="0078049C"/>
    <w:rsid w:val="007820F3"/>
    <w:rsid w:val="0078535D"/>
    <w:rsid w:val="007859DB"/>
    <w:rsid w:val="007901D8"/>
    <w:rsid w:val="00792B1C"/>
    <w:rsid w:val="00794199"/>
    <w:rsid w:val="00796DAC"/>
    <w:rsid w:val="007A0D16"/>
    <w:rsid w:val="007A3F63"/>
    <w:rsid w:val="007A4B83"/>
    <w:rsid w:val="007B17A5"/>
    <w:rsid w:val="007B53D1"/>
    <w:rsid w:val="007C2CE6"/>
    <w:rsid w:val="007C424F"/>
    <w:rsid w:val="007C42C8"/>
    <w:rsid w:val="007D6F93"/>
    <w:rsid w:val="007D7398"/>
    <w:rsid w:val="007E0947"/>
    <w:rsid w:val="007E13E7"/>
    <w:rsid w:val="007E20FB"/>
    <w:rsid w:val="007E2ABA"/>
    <w:rsid w:val="007E2F4E"/>
    <w:rsid w:val="007E32B7"/>
    <w:rsid w:val="007E6A23"/>
    <w:rsid w:val="007F0C2E"/>
    <w:rsid w:val="007F17FE"/>
    <w:rsid w:val="007F5F66"/>
    <w:rsid w:val="007F7B3E"/>
    <w:rsid w:val="00801F92"/>
    <w:rsid w:val="00802284"/>
    <w:rsid w:val="00803453"/>
    <w:rsid w:val="00815087"/>
    <w:rsid w:val="008152F0"/>
    <w:rsid w:val="00816C9C"/>
    <w:rsid w:val="00825B96"/>
    <w:rsid w:val="00827AA2"/>
    <w:rsid w:val="0083048D"/>
    <w:rsid w:val="00832475"/>
    <w:rsid w:val="008324CA"/>
    <w:rsid w:val="00833FB2"/>
    <w:rsid w:val="00840901"/>
    <w:rsid w:val="00842AE5"/>
    <w:rsid w:val="00845A5F"/>
    <w:rsid w:val="0084770D"/>
    <w:rsid w:val="00854946"/>
    <w:rsid w:val="00856DCD"/>
    <w:rsid w:val="0086359D"/>
    <w:rsid w:val="00866703"/>
    <w:rsid w:val="00866A50"/>
    <w:rsid w:val="00876FFA"/>
    <w:rsid w:val="008809AA"/>
    <w:rsid w:val="00881BDA"/>
    <w:rsid w:val="00884330"/>
    <w:rsid w:val="008907C1"/>
    <w:rsid w:val="0089086B"/>
    <w:rsid w:val="00891082"/>
    <w:rsid w:val="0089121E"/>
    <w:rsid w:val="00894938"/>
    <w:rsid w:val="00896E82"/>
    <w:rsid w:val="008A1AF7"/>
    <w:rsid w:val="008A1D13"/>
    <w:rsid w:val="008B1F83"/>
    <w:rsid w:val="008B7689"/>
    <w:rsid w:val="008C099E"/>
    <w:rsid w:val="008C75A5"/>
    <w:rsid w:val="008D0EBE"/>
    <w:rsid w:val="008D1E8D"/>
    <w:rsid w:val="008D30F3"/>
    <w:rsid w:val="008D5795"/>
    <w:rsid w:val="008D598D"/>
    <w:rsid w:val="008E1E30"/>
    <w:rsid w:val="008E4C70"/>
    <w:rsid w:val="008E5E3A"/>
    <w:rsid w:val="008E69C4"/>
    <w:rsid w:val="008F5B06"/>
    <w:rsid w:val="00900302"/>
    <w:rsid w:val="00900D48"/>
    <w:rsid w:val="00902FD5"/>
    <w:rsid w:val="00904A6A"/>
    <w:rsid w:val="00905D31"/>
    <w:rsid w:val="00912317"/>
    <w:rsid w:val="0091440C"/>
    <w:rsid w:val="00914E7A"/>
    <w:rsid w:val="00916416"/>
    <w:rsid w:val="009167D3"/>
    <w:rsid w:val="00921FC3"/>
    <w:rsid w:val="00933457"/>
    <w:rsid w:val="00940E6C"/>
    <w:rsid w:val="009537C5"/>
    <w:rsid w:val="0095562A"/>
    <w:rsid w:val="00956139"/>
    <w:rsid w:val="009634E8"/>
    <w:rsid w:val="00963807"/>
    <w:rsid w:val="00967240"/>
    <w:rsid w:val="00975401"/>
    <w:rsid w:val="009770C5"/>
    <w:rsid w:val="00984599"/>
    <w:rsid w:val="0098463E"/>
    <w:rsid w:val="00987D71"/>
    <w:rsid w:val="00994EB8"/>
    <w:rsid w:val="009A5167"/>
    <w:rsid w:val="009A541C"/>
    <w:rsid w:val="009B0617"/>
    <w:rsid w:val="009B2FBD"/>
    <w:rsid w:val="009B6E1E"/>
    <w:rsid w:val="009B7B58"/>
    <w:rsid w:val="009C1008"/>
    <w:rsid w:val="009C1EFF"/>
    <w:rsid w:val="009C649C"/>
    <w:rsid w:val="009C7FB7"/>
    <w:rsid w:val="009D4755"/>
    <w:rsid w:val="009E4BF4"/>
    <w:rsid w:val="009F1646"/>
    <w:rsid w:val="009F62AF"/>
    <w:rsid w:val="00A01FB1"/>
    <w:rsid w:val="00A049D0"/>
    <w:rsid w:val="00A1604D"/>
    <w:rsid w:val="00A213C3"/>
    <w:rsid w:val="00A31680"/>
    <w:rsid w:val="00A3430B"/>
    <w:rsid w:val="00A411A3"/>
    <w:rsid w:val="00A41BD9"/>
    <w:rsid w:val="00A4436B"/>
    <w:rsid w:val="00A51A40"/>
    <w:rsid w:val="00A55601"/>
    <w:rsid w:val="00A55EFA"/>
    <w:rsid w:val="00A65CA6"/>
    <w:rsid w:val="00A67578"/>
    <w:rsid w:val="00A70831"/>
    <w:rsid w:val="00A71BF9"/>
    <w:rsid w:val="00A722F4"/>
    <w:rsid w:val="00A76EDB"/>
    <w:rsid w:val="00A77876"/>
    <w:rsid w:val="00A81F02"/>
    <w:rsid w:val="00A830EA"/>
    <w:rsid w:val="00A83E08"/>
    <w:rsid w:val="00A87AD6"/>
    <w:rsid w:val="00A91048"/>
    <w:rsid w:val="00A928DF"/>
    <w:rsid w:val="00A9339D"/>
    <w:rsid w:val="00A95026"/>
    <w:rsid w:val="00AA00A3"/>
    <w:rsid w:val="00AA2DA5"/>
    <w:rsid w:val="00AA3EFE"/>
    <w:rsid w:val="00AA4083"/>
    <w:rsid w:val="00AA509E"/>
    <w:rsid w:val="00AB0BD0"/>
    <w:rsid w:val="00AB4DBD"/>
    <w:rsid w:val="00AB58BA"/>
    <w:rsid w:val="00AC5104"/>
    <w:rsid w:val="00AC695C"/>
    <w:rsid w:val="00AD26E5"/>
    <w:rsid w:val="00AD2A93"/>
    <w:rsid w:val="00AD506F"/>
    <w:rsid w:val="00AD76BE"/>
    <w:rsid w:val="00AE050F"/>
    <w:rsid w:val="00AE6B27"/>
    <w:rsid w:val="00AE6DBF"/>
    <w:rsid w:val="00AF1D12"/>
    <w:rsid w:val="00AF482C"/>
    <w:rsid w:val="00AF4B7F"/>
    <w:rsid w:val="00B0009A"/>
    <w:rsid w:val="00B00A8C"/>
    <w:rsid w:val="00B0334D"/>
    <w:rsid w:val="00B0421E"/>
    <w:rsid w:val="00B0585E"/>
    <w:rsid w:val="00B07924"/>
    <w:rsid w:val="00B17C18"/>
    <w:rsid w:val="00B23409"/>
    <w:rsid w:val="00B24653"/>
    <w:rsid w:val="00B3126A"/>
    <w:rsid w:val="00B34508"/>
    <w:rsid w:val="00B377D2"/>
    <w:rsid w:val="00B40319"/>
    <w:rsid w:val="00B403F1"/>
    <w:rsid w:val="00B518F8"/>
    <w:rsid w:val="00B53FB2"/>
    <w:rsid w:val="00B567B4"/>
    <w:rsid w:val="00B64751"/>
    <w:rsid w:val="00B65BA3"/>
    <w:rsid w:val="00B67672"/>
    <w:rsid w:val="00B6780F"/>
    <w:rsid w:val="00B75472"/>
    <w:rsid w:val="00B76E87"/>
    <w:rsid w:val="00B812C0"/>
    <w:rsid w:val="00B81F55"/>
    <w:rsid w:val="00B8297C"/>
    <w:rsid w:val="00B87018"/>
    <w:rsid w:val="00B878A0"/>
    <w:rsid w:val="00B917BE"/>
    <w:rsid w:val="00BA2B09"/>
    <w:rsid w:val="00BA36B7"/>
    <w:rsid w:val="00BA47E2"/>
    <w:rsid w:val="00BA6C89"/>
    <w:rsid w:val="00BB4814"/>
    <w:rsid w:val="00BC2FE0"/>
    <w:rsid w:val="00BC35A0"/>
    <w:rsid w:val="00BC626F"/>
    <w:rsid w:val="00BD04D5"/>
    <w:rsid w:val="00BD23C4"/>
    <w:rsid w:val="00BD5B1C"/>
    <w:rsid w:val="00BD6EE2"/>
    <w:rsid w:val="00BE4FB7"/>
    <w:rsid w:val="00BF1D94"/>
    <w:rsid w:val="00BF28FA"/>
    <w:rsid w:val="00BF3BE5"/>
    <w:rsid w:val="00BF63B6"/>
    <w:rsid w:val="00C00A33"/>
    <w:rsid w:val="00C05C18"/>
    <w:rsid w:val="00C06053"/>
    <w:rsid w:val="00C066D7"/>
    <w:rsid w:val="00C1021D"/>
    <w:rsid w:val="00C14094"/>
    <w:rsid w:val="00C14AEE"/>
    <w:rsid w:val="00C14F2A"/>
    <w:rsid w:val="00C202C7"/>
    <w:rsid w:val="00C2069E"/>
    <w:rsid w:val="00C20BF0"/>
    <w:rsid w:val="00C24B5F"/>
    <w:rsid w:val="00C343C4"/>
    <w:rsid w:val="00C433A2"/>
    <w:rsid w:val="00C454CB"/>
    <w:rsid w:val="00C5204A"/>
    <w:rsid w:val="00C52D29"/>
    <w:rsid w:val="00C53EEC"/>
    <w:rsid w:val="00C54CEA"/>
    <w:rsid w:val="00C54DFB"/>
    <w:rsid w:val="00C57526"/>
    <w:rsid w:val="00C6146B"/>
    <w:rsid w:val="00C61815"/>
    <w:rsid w:val="00C61EC8"/>
    <w:rsid w:val="00C655C7"/>
    <w:rsid w:val="00C66B51"/>
    <w:rsid w:val="00C74355"/>
    <w:rsid w:val="00C75615"/>
    <w:rsid w:val="00C769A8"/>
    <w:rsid w:val="00C77EE0"/>
    <w:rsid w:val="00C85400"/>
    <w:rsid w:val="00C85D5D"/>
    <w:rsid w:val="00C87ACB"/>
    <w:rsid w:val="00C92CFC"/>
    <w:rsid w:val="00CA1548"/>
    <w:rsid w:val="00CA1593"/>
    <w:rsid w:val="00CA205C"/>
    <w:rsid w:val="00CA35CC"/>
    <w:rsid w:val="00CA45AF"/>
    <w:rsid w:val="00CA4E8B"/>
    <w:rsid w:val="00CA55AA"/>
    <w:rsid w:val="00CA696C"/>
    <w:rsid w:val="00CB32A8"/>
    <w:rsid w:val="00CB5CCF"/>
    <w:rsid w:val="00CC49BB"/>
    <w:rsid w:val="00CC4D8E"/>
    <w:rsid w:val="00CC68FC"/>
    <w:rsid w:val="00CD1BB6"/>
    <w:rsid w:val="00CD2733"/>
    <w:rsid w:val="00CD2A6C"/>
    <w:rsid w:val="00CD3336"/>
    <w:rsid w:val="00CD6B2D"/>
    <w:rsid w:val="00CD73A4"/>
    <w:rsid w:val="00CF0394"/>
    <w:rsid w:val="00CF254B"/>
    <w:rsid w:val="00CF721D"/>
    <w:rsid w:val="00D058B5"/>
    <w:rsid w:val="00D0606C"/>
    <w:rsid w:val="00D078E0"/>
    <w:rsid w:val="00D10B65"/>
    <w:rsid w:val="00D12DF6"/>
    <w:rsid w:val="00D207A9"/>
    <w:rsid w:val="00D27763"/>
    <w:rsid w:val="00D32C74"/>
    <w:rsid w:val="00D32E76"/>
    <w:rsid w:val="00D339FE"/>
    <w:rsid w:val="00D430B3"/>
    <w:rsid w:val="00D43DAD"/>
    <w:rsid w:val="00D44998"/>
    <w:rsid w:val="00D44D0A"/>
    <w:rsid w:val="00D46A61"/>
    <w:rsid w:val="00D5430D"/>
    <w:rsid w:val="00D5731C"/>
    <w:rsid w:val="00D607C7"/>
    <w:rsid w:val="00D60A5C"/>
    <w:rsid w:val="00D613C6"/>
    <w:rsid w:val="00D61F4A"/>
    <w:rsid w:val="00D62D36"/>
    <w:rsid w:val="00D64970"/>
    <w:rsid w:val="00D70EC9"/>
    <w:rsid w:val="00D71DFA"/>
    <w:rsid w:val="00D74421"/>
    <w:rsid w:val="00D80B10"/>
    <w:rsid w:val="00D80C72"/>
    <w:rsid w:val="00D81C9B"/>
    <w:rsid w:val="00D90CAF"/>
    <w:rsid w:val="00DA0A78"/>
    <w:rsid w:val="00DA195B"/>
    <w:rsid w:val="00DA2E22"/>
    <w:rsid w:val="00DA3F9B"/>
    <w:rsid w:val="00DB48FF"/>
    <w:rsid w:val="00DB6AAB"/>
    <w:rsid w:val="00DB75F8"/>
    <w:rsid w:val="00DC0634"/>
    <w:rsid w:val="00DC130F"/>
    <w:rsid w:val="00DC165A"/>
    <w:rsid w:val="00DC3548"/>
    <w:rsid w:val="00DC7F3C"/>
    <w:rsid w:val="00DF319E"/>
    <w:rsid w:val="00DF3DED"/>
    <w:rsid w:val="00DF3F4E"/>
    <w:rsid w:val="00DF72DE"/>
    <w:rsid w:val="00DF7ACB"/>
    <w:rsid w:val="00E03CAA"/>
    <w:rsid w:val="00E0691D"/>
    <w:rsid w:val="00E06920"/>
    <w:rsid w:val="00E06E2E"/>
    <w:rsid w:val="00E11703"/>
    <w:rsid w:val="00E16208"/>
    <w:rsid w:val="00E217AB"/>
    <w:rsid w:val="00E21C1A"/>
    <w:rsid w:val="00E3117F"/>
    <w:rsid w:val="00E33254"/>
    <w:rsid w:val="00E348D2"/>
    <w:rsid w:val="00E56EF9"/>
    <w:rsid w:val="00E604D0"/>
    <w:rsid w:val="00E60514"/>
    <w:rsid w:val="00E60B24"/>
    <w:rsid w:val="00E62629"/>
    <w:rsid w:val="00E636DD"/>
    <w:rsid w:val="00E64BA2"/>
    <w:rsid w:val="00E65E5F"/>
    <w:rsid w:val="00E7181C"/>
    <w:rsid w:val="00E74280"/>
    <w:rsid w:val="00E74659"/>
    <w:rsid w:val="00E81A3E"/>
    <w:rsid w:val="00E951B2"/>
    <w:rsid w:val="00E9535D"/>
    <w:rsid w:val="00E964F5"/>
    <w:rsid w:val="00E9684A"/>
    <w:rsid w:val="00E97CDE"/>
    <w:rsid w:val="00EB132F"/>
    <w:rsid w:val="00EB2B6B"/>
    <w:rsid w:val="00EB42D7"/>
    <w:rsid w:val="00EC282E"/>
    <w:rsid w:val="00EC49B2"/>
    <w:rsid w:val="00EC501A"/>
    <w:rsid w:val="00EC76AF"/>
    <w:rsid w:val="00EC798F"/>
    <w:rsid w:val="00ED26A5"/>
    <w:rsid w:val="00ED325E"/>
    <w:rsid w:val="00ED3EE9"/>
    <w:rsid w:val="00ED49D8"/>
    <w:rsid w:val="00ED542B"/>
    <w:rsid w:val="00ED5874"/>
    <w:rsid w:val="00ED6C19"/>
    <w:rsid w:val="00EE2DE8"/>
    <w:rsid w:val="00EE4434"/>
    <w:rsid w:val="00EE5FE4"/>
    <w:rsid w:val="00EF0C6A"/>
    <w:rsid w:val="00EF360D"/>
    <w:rsid w:val="00EF752C"/>
    <w:rsid w:val="00EF7B6E"/>
    <w:rsid w:val="00F01647"/>
    <w:rsid w:val="00F01B7D"/>
    <w:rsid w:val="00F06D11"/>
    <w:rsid w:val="00F123EC"/>
    <w:rsid w:val="00F14B19"/>
    <w:rsid w:val="00F1504D"/>
    <w:rsid w:val="00F16FE5"/>
    <w:rsid w:val="00F17A0B"/>
    <w:rsid w:val="00F227E0"/>
    <w:rsid w:val="00F24B28"/>
    <w:rsid w:val="00F3085A"/>
    <w:rsid w:val="00F32CCB"/>
    <w:rsid w:val="00F4207E"/>
    <w:rsid w:val="00F45C3E"/>
    <w:rsid w:val="00F51257"/>
    <w:rsid w:val="00F513A8"/>
    <w:rsid w:val="00F55C46"/>
    <w:rsid w:val="00F56EE5"/>
    <w:rsid w:val="00F576C4"/>
    <w:rsid w:val="00F61118"/>
    <w:rsid w:val="00F63CBE"/>
    <w:rsid w:val="00F64C0C"/>
    <w:rsid w:val="00F740A3"/>
    <w:rsid w:val="00F769A8"/>
    <w:rsid w:val="00F84EF7"/>
    <w:rsid w:val="00F8509F"/>
    <w:rsid w:val="00F86B8D"/>
    <w:rsid w:val="00F907E5"/>
    <w:rsid w:val="00F949EE"/>
    <w:rsid w:val="00FA0D61"/>
    <w:rsid w:val="00FA3462"/>
    <w:rsid w:val="00FA637B"/>
    <w:rsid w:val="00FA76DB"/>
    <w:rsid w:val="00FB0AE6"/>
    <w:rsid w:val="00FB2A44"/>
    <w:rsid w:val="00FB2B6B"/>
    <w:rsid w:val="00FB3200"/>
    <w:rsid w:val="00FB58A3"/>
    <w:rsid w:val="00FC2C7E"/>
    <w:rsid w:val="00FC3255"/>
    <w:rsid w:val="00FC3FE1"/>
    <w:rsid w:val="00FC7CF1"/>
    <w:rsid w:val="00FE70FE"/>
    <w:rsid w:val="00FE7247"/>
    <w:rsid w:val="00FE73A9"/>
    <w:rsid w:val="00FF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style="v-text-anchor:middle" fill="f" fillcolor="#0c9">
      <v:fill color="#0c9" on="f"/>
      <v:stroke weight="2.25pt"/>
      <o:colormru v:ext="edit" colors="#343e5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B5"/>
    <w:rPr>
      <w:rFonts w:ascii="Arial" w:eastAsia="Times New Roman" w:hAnsi="Arial"/>
      <w:szCs w:val="24"/>
    </w:rPr>
  </w:style>
  <w:style w:type="paragraph" w:styleId="Heading1">
    <w:name w:val="heading 1"/>
    <w:basedOn w:val="BodyTextINTROParagraph"/>
    <w:next w:val="Normal"/>
    <w:link w:val="Heading1Char"/>
    <w:qFormat/>
    <w:rsid w:val="00043DB5"/>
    <w:pPr>
      <w:spacing w:line="240" w:lineRule="auto"/>
      <w:ind w:left="0"/>
      <w:outlineLvl w:val="0"/>
    </w:pPr>
    <w:rPr>
      <w:b w:val="0"/>
      <w:color w:val="auto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043DB5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043DB5"/>
    <w:pPr>
      <w:spacing w:before="240" w:after="0"/>
      <w:outlineLvl w:val="2"/>
    </w:pPr>
    <w:rPr>
      <w:b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043DB5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043DB5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050F"/>
    <w:pPr>
      <w:spacing w:before="240" w:after="40"/>
      <w:outlineLvl w:val="5"/>
    </w:pPr>
    <w:rPr>
      <w:caps/>
      <w:spacing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43DB5"/>
    <w:pPr>
      <w:spacing w:after="120"/>
    </w:pPr>
  </w:style>
  <w:style w:type="paragraph" w:styleId="BodyText2">
    <w:name w:val="Body Text 2"/>
    <w:basedOn w:val="BodyText"/>
    <w:rsid w:val="00043DB5"/>
    <w:pPr>
      <w:spacing w:after="0"/>
    </w:pPr>
    <w:rPr>
      <w:b/>
    </w:rPr>
  </w:style>
  <w:style w:type="paragraph" w:styleId="BodyText3">
    <w:name w:val="Body Text 3"/>
    <w:basedOn w:val="Normal"/>
    <w:rsid w:val="002617EE"/>
  </w:style>
  <w:style w:type="character" w:customStyle="1" w:styleId="BodyTextChar">
    <w:name w:val="Body Text Char"/>
    <w:basedOn w:val="DefaultParagraphFont"/>
    <w:link w:val="BodyText"/>
    <w:rsid w:val="00043DB5"/>
    <w:rPr>
      <w:rFonts w:ascii="Arial" w:hAnsi="Arial"/>
      <w:szCs w:val="24"/>
      <w:lang w:val="en-US" w:eastAsia="en-US" w:bidi="ar-SA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043DB5"/>
    <w:rPr>
      <w:rFonts w:ascii="Arial" w:hAnsi="Arial" w:cs="Courier New"/>
      <w:b/>
      <w:color w:val="333333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043DB5"/>
    <w:rPr>
      <w:sz w:val="16"/>
      <w:szCs w:val="16"/>
    </w:rPr>
  </w:style>
  <w:style w:type="paragraph" w:styleId="CommentText">
    <w:name w:val="annotation text"/>
    <w:basedOn w:val="Normal"/>
    <w:semiHidden/>
    <w:rsid w:val="00043DB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43DB5"/>
    <w:rPr>
      <w:b/>
      <w:bCs/>
    </w:rPr>
  </w:style>
  <w:style w:type="paragraph" w:customStyle="1" w:styleId="Companyname">
    <w:name w:val="Company name"/>
    <w:basedOn w:val="Normal"/>
    <w:rsid w:val="00043DB5"/>
    <w:rPr>
      <w:b/>
      <w:sz w:val="24"/>
    </w:rPr>
  </w:style>
  <w:style w:type="paragraph" w:styleId="Footer">
    <w:name w:val="footer"/>
    <w:basedOn w:val="Normal"/>
    <w:rsid w:val="00043DB5"/>
    <w:rPr>
      <w:caps/>
      <w:sz w:val="16"/>
      <w:szCs w:val="16"/>
    </w:rPr>
  </w:style>
  <w:style w:type="paragraph" w:styleId="Header">
    <w:name w:val="header"/>
    <w:basedOn w:val="Normal"/>
    <w:rsid w:val="00043DB5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43DB5"/>
    <w:rPr>
      <w:rFonts w:ascii="Arial" w:hAnsi="Arial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AE050F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043DB5"/>
    <w:rPr>
      <w:rFonts w:ascii="Arial" w:hAnsi="Arial"/>
      <w:b/>
      <w:bCs/>
      <w:caps/>
      <w:spacing w:val="16"/>
      <w:sz w:val="16"/>
      <w:szCs w:val="16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043DB5"/>
    <w:rPr>
      <w:rFonts w:ascii="Arial" w:hAnsi="Arial" w:cs="Courier New"/>
      <w:b/>
      <w:color w:val="333333"/>
      <w:sz w:val="36"/>
      <w:szCs w:val="32"/>
      <w:lang w:val="en-US" w:eastAsia="en-US" w:bidi="ar-SA"/>
    </w:rPr>
  </w:style>
  <w:style w:type="paragraph" w:customStyle="1" w:styleId="Instructionaltext">
    <w:name w:val="Instructional text"/>
    <w:basedOn w:val="BodyText"/>
    <w:rsid w:val="00043DB5"/>
    <w:pPr>
      <w:spacing w:before="60"/>
    </w:pPr>
    <w:rPr>
      <w:sz w:val="16"/>
    </w:rPr>
  </w:style>
  <w:style w:type="paragraph" w:customStyle="1" w:styleId="IntroBodyText">
    <w:name w:val="Intro Body Text"/>
    <w:basedOn w:val="Normal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233089"/>
    <w:pPr>
      <w:numPr>
        <w:numId w:val="1"/>
      </w:numPr>
      <w:tabs>
        <w:tab w:val="clear" w:pos="1620"/>
        <w:tab w:val="num" w:pos="1080"/>
      </w:tabs>
      <w:spacing w:before="60" w:after="60"/>
      <w:ind w:left="1080"/>
    </w:pPr>
  </w:style>
  <w:style w:type="paragraph" w:styleId="ListBullet3">
    <w:name w:val="List Bullet 3"/>
    <w:basedOn w:val="ListBullet2"/>
    <w:rsid w:val="00043DB5"/>
    <w:pPr>
      <w:numPr>
        <w:numId w:val="0"/>
      </w:numPr>
    </w:pPr>
  </w:style>
  <w:style w:type="paragraph" w:customStyle="1" w:styleId="StyleBodyText2Left043After0pt">
    <w:name w:val="Style Body Text 2 + Left:  0.43&quot; After:  0 pt"/>
    <w:basedOn w:val="BodyText2"/>
    <w:autoRedefine/>
    <w:rsid w:val="00043DB5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043DB5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BodyText"/>
    <w:rsid w:val="00043DB5"/>
    <w:pPr>
      <w:spacing w:before="20" w:after="20"/>
    </w:pPr>
    <w:rPr>
      <w:sz w:val="18"/>
      <w:szCs w:val="18"/>
    </w:rPr>
  </w:style>
  <w:style w:type="paragraph" w:customStyle="1" w:styleId="Tablesubtitle">
    <w:name w:val="Table subtitle"/>
    <w:basedOn w:val="Normal"/>
    <w:rsid w:val="00043DB5"/>
    <w:pPr>
      <w:keepNext/>
      <w:spacing w:before="60" w:after="2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043DB5"/>
    <w:pPr>
      <w:spacing w:before="360" w:after="60"/>
    </w:pPr>
    <w:rPr>
      <w:rFonts w:ascii="Arial" w:eastAsia="Times New Roman" w:hAnsi="Arial"/>
      <w:b/>
    </w:rPr>
  </w:style>
  <w:style w:type="paragraph" w:styleId="Title">
    <w:name w:val="Title"/>
    <w:basedOn w:val="BodyTextINTROParagraph"/>
    <w:qFormat/>
    <w:rsid w:val="00043DB5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paragraph" w:styleId="BalloonText">
    <w:name w:val="Balloon Text"/>
    <w:basedOn w:val="Normal"/>
    <w:semiHidden/>
    <w:rsid w:val="00043DB5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AE050F"/>
    <w:pPr>
      <w:numPr>
        <w:numId w:val="3"/>
      </w:numPr>
    </w:pPr>
  </w:style>
  <w:style w:type="paragraph" w:styleId="ListNumber2">
    <w:name w:val="List Number 2"/>
    <w:basedOn w:val="Normal"/>
    <w:rsid w:val="00233089"/>
    <w:pPr>
      <w:numPr>
        <w:numId w:val="4"/>
      </w:numPr>
      <w:spacing w:after="120"/>
    </w:pPr>
  </w:style>
  <w:style w:type="paragraph" w:styleId="ListBullet4">
    <w:name w:val="List Bullet 4"/>
    <w:basedOn w:val="Normal"/>
    <w:rsid w:val="000809A8"/>
    <w:pPr>
      <w:numPr>
        <w:numId w:val="2"/>
      </w:numPr>
    </w:pPr>
  </w:style>
  <w:style w:type="character" w:styleId="PageNumber">
    <w:name w:val="page number"/>
    <w:basedOn w:val="DefaultParagraphFont"/>
    <w:rsid w:val="001110E8"/>
  </w:style>
  <w:style w:type="paragraph" w:styleId="ListNumber3">
    <w:name w:val="List Number 3"/>
    <w:basedOn w:val="ListNumber"/>
    <w:rsid w:val="001110E8"/>
    <w:pPr>
      <w:tabs>
        <w:tab w:val="clear" w:pos="360"/>
      </w:tabs>
      <w:spacing w:after="120"/>
      <w:ind w:left="2160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D46A61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7BE"/>
    <w:pPr>
      <w:spacing w:after="200"/>
    </w:pPr>
    <w:rPr>
      <w:b/>
      <w:bCs/>
      <w:color w:val="4F81BD" w:themeColor="accent1"/>
      <w:sz w:val="18"/>
      <w:szCs w:val="18"/>
    </w:rPr>
  </w:style>
  <w:style w:type="numbering" w:customStyle="1" w:styleId="WSBullets">
    <w:name w:val="WS Bullets"/>
    <w:uiPriority w:val="99"/>
    <w:rsid w:val="00294D9B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rsid w:val="00645A25"/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numbering" w:customStyle="1" w:styleId="WSBullets1">
    <w:name w:val="WS Bullets1"/>
    <w:uiPriority w:val="99"/>
    <w:rsid w:val="00C61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ope1a\Desktop\0121979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60067-1A31-4922-BD2C-254DAD59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01219790.dot</Template>
  <TotalTime>322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alundi1a</cp:lastModifiedBy>
  <cp:revision>58</cp:revision>
  <cp:lastPrinted>2016-06-20T17:07:00Z</cp:lastPrinted>
  <dcterms:created xsi:type="dcterms:W3CDTF">2016-08-17T23:28:00Z</dcterms:created>
  <dcterms:modified xsi:type="dcterms:W3CDTF">2017-08-18T19:59:00Z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TC012197901033</vt:lpwstr>
  </property>
</Properties>
</file>